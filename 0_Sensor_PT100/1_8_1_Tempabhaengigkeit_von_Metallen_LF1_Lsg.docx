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FC34" w14:textId="3610E199" w:rsidR="00272357" w:rsidRDefault="00064112" w:rsidP="008B5356">
      <w:r>
        <w:rPr>
          <w:noProof/>
        </w:rPr>
        <w:drawing>
          <wp:inline distT="0" distB="0" distL="0" distR="0" wp14:anchorId="40AB8505" wp14:editId="69875A58">
            <wp:extent cx="6127533" cy="8715375"/>
            <wp:effectExtent l="0" t="0" r="6985" b="0"/>
            <wp:docPr id="9" name="Grafik 9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Whiteboard enthält.&#10;&#10;Automatisch generierte Beschreibu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38" cy="87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357" w:rsidSect="00330B76">
      <w:headerReference w:type="default" r:id="rId10"/>
      <w:pgSz w:w="11906" w:h="16838" w:code="9"/>
      <w:pgMar w:top="789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F81B3" w14:textId="77777777" w:rsidR="00182E95" w:rsidRDefault="00182E95" w:rsidP="00330B76">
      <w:r>
        <w:separator/>
      </w:r>
    </w:p>
  </w:endnote>
  <w:endnote w:type="continuationSeparator" w:id="0">
    <w:p w14:paraId="56A622B5" w14:textId="77777777" w:rsidR="00182E95" w:rsidRDefault="00182E95" w:rsidP="0033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D60A5" w14:textId="77777777" w:rsidR="00182E95" w:rsidRDefault="00182E95" w:rsidP="00330B76">
      <w:r>
        <w:separator/>
      </w:r>
    </w:p>
  </w:footnote>
  <w:footnote w:type="continuationSeparator" w:id="0">
    <w:p w14:paraId="79884DE8" w14:textId="77777777" w:rsidR="00182E95" w:rsidRDefault="00182E95" w:rsidP="0033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2"/>
      <w:gridCol w:w="5534"/>
      <w:gridCol w:w="1728"/>
    </w:tblGrid>
    <w:tr w:rsidR="00B33819" w14:paraId="462804EB" w14:textId="77777777" w:rsidTr="0080034B">
      <w:trPr>
        <w:cantSplit/>
        <w:trHeight w:hRule="exact" w:val="454"/>
        <w:tblHeader/>
      </w:trPr>
      <w:tc>
        <w:tcPr>
          <w:tcW w:w="2055" w:type="dxa"/>
          <w:vMerge w:val="restart"/>
        </w:tcPr>
        <w:p w14:paraId="485E106E" w14:textId="77777777" w:rsidR="0080034B" w:rsidRDefault="0080034B" w:rsidP="0080034B">
          <w:pPr>
            <w:rPr>
              <w:sz w:val="14"/>
            </w:rPr>
          </w:pPr>
          <w:r>
            <w:rPr>
              <w:noProof/>
            </w:rPr>
            <w:drawing>
              <wp:anchor distT="0" distB="0" distL="107950" distR="36195" simplePos="0" relativeHeight="251658240" behindDoc="0" locked="0" layoutInCell="1" allowOverlap="1" wp14:anchorId="237D2A61" wp14:editId="13CF804A">
                <wp:simplePos x="0" y="0"/>
                <wp:positionH relativeFrom="column">
                  <wp:posOffset>635</wp:posOffset>
                </wp:positionH>
                <wp:positionV relativeFrom="page">
                  <wp:posOffset>104775</wp:posOffset>
                </wp:positionV>
                <wp:extent cx="381600" cy="356400"/>
                <wp:effectExtent l="0" t="0" r="0" b="5715"/>
                <wp:wrapSquare wrapText="right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00" cy="35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BA92E6A" w14:textId="77777777" w:rsidR="0080034B" w:rsidRDefault="0080034B" w:rsidP="0080034B">
          <w:pPr>
            <w:rPr>
              <w:sz w:val="14"/>
            </w:rPr>
          </w:pPr>
          <w:r>
            <w:rPr>
              <w:sz w:val="14"/>
            </w:rPr>
            <w:t>Friedrich-Ebert-Schule</w:t>
          </w:r>
        </w:p>
        <w:p w14:paraId="04668C47" w14:textId="77777777" w:rsidR="00B33819" w:rsidRPr="00330B76" w:rsidRDefault="00B33819" w:rsidP="0080034B">
          <w:pPr>
            <w:rPr>
              <w:sz w:val="14"/>
            </w:rPr>
          </w:pPr>
          <w:r w:rsidRPr="00330B76">
            <w:rPr>
              <w:sz w:val="14"/>
            </w:rPr>
            <w:t>Esslingen</w:t>
          </w:r>
          <w:r w:rsidR="0080034B">
            <w:rPr>
              <w:sz w:val="14"/>
            </w:rPr>
            <w:br/>
            <w:t>FES</w:t>
          </w:r>
        </w:p>
      </w:tc>
      <w:tc>
        <w:tcPr>
          <w:tcW w:w="5640" w:type="dxa"/>
          <w:vAlign w:val="center"/>
        </w:tcPr>
        <w:p w14:paraId="6D202541" w14:textId="77777777" w:rsidR="00B33819" w:rsidRPr="00330B76" w:rsidRDefault="00701969" w:rsidP="00330B76">
          <w:pPr>
            <w:jc w:val="center"/>
            <w:rPr>
              <w:b/>
              <w:bCs/>
              <w:sz w:val="24"/>
            </w:rPr>
          </w:pPr>
          <w:r>
            <w:rPr>
              <w:b/>
              <w:sz w:val="24"/>
            </w:rPr>
            <w:t>Grundlagen Elektrotechnik</w:t>
          </w:r>
        </w:p>
      </w:tc>
      <w:tc>
        <w:tcPr>
          <w:tcW w:w="1729" w:type="dxa"/>
        </w:tcPr>
        <w:p w14:paraId="054227ED" w14:textId="77777777" w:rsidR="00580854" w:rsidRDefault="00B33819" w:rsidP="00330B76">
          <w:pPr>
            <w:rPr>
              <w:sz w:val="12"/>
              <w:szCs w:val="12"/>
            </w:rPr>
          </w:pPr>
          <w:r w:rsidRPr="00330B76">
            <w:rPr>
              <w:sz w:val="12"/>
              <w:szCs w:val="12"/>
            </w:rPr>
            <w:t>Name:</w:t>
          </w:r>
          <w:r w:rsidR="00580854" w:rsidRPr="00330B76">
            <w:rPr>
              <w:sz w:val="12"/>
              <w:szCs w:val="12"/>
            </w:rPr>
            <w:t xml:space="preserve"> </w:t>
          </w:r>
          <w:r w:rsidR="002A093F" w:rsidRPr="00330B76">
            <w:rPr>
              <w:sz w:val="12"/>
              <w:szCs w:val="12"/>
            </w:rPr>
            <w:t>Rahm</w:t>
          </w:r>
        </w:p>
        <w:p w14:paraId="56026592" w14:textId="77777777" w:rsidR="00B33819" w:rsidRDefault="00580854" w:rsidP="008B5356">
          <w:pPr>
            <w:rPr>
              <w:sz w:val="12"/>
              <w:szCs w:val="12"/>
            </w:rPr>
          </w:pPr>
          <w:r w:rsidRPr="00330B76">
            <w:rPr>
              <w:sz w:val="12"/>
              <w:szCs w:val="12"/>
            </w:rPr>
            <w:t>Datum:</w:t>
          </w:r>
          <w:r w:rsidR="009300C6" w:rsidRPr="00330B76">
            <w:rPr>
              <w:sz w:val="12"/>
              <w:szCs w:val="12"/>
            </w:rPr>
            <w:t xml:space="preserve"> </w:t>
          </w:r>
          <w:r w:rsidR="00EE15BC">
            <w:rPr>
              <w:sz w:val="12"/>
              <w:szCs w:val="12"/>
            </w:rPr>
            <w:fldChar w:fldCharType="begin"/>
          </w:r>
          <w:r w:rsidR="00EE15BC">
            <w:rPr>
              <w:sz w:val="12"/>
              <w:szCs w:val="12"/>
            </w:rPr>
            <w:instrText xml:space="preserve"> CREATEDATE  \@ "dd.MM.yyyy"  \* MERGEFORMAT </w:instrText>
          </w:r>
          <w:r w:rsidR="00EE15BC">
            <w:rPr>
              <w:sz w:val="12"/>
              <w:szCs w:val="12"/>
            </w:rPr>
            <w:fldChar w:fldCharType="separate"/>
          </w:r>
          <w:r w:rsidR="00D125F7">
            <w:rPr>
              <w:noProof/>
              <w:sz w:val="12"/>
              <w:szCs w:val="12"/>
            </w:rPr>
            <w:t>25.01.2016</w:t>
          </w:r>
          <w:r w:rsidR="00EE15BC">
            <w:rPr>
              <w:sz w:val="12"/>
              <w:szCs w:val="12"/>
            </w:rPr>
            <w:fldChar w:fldCharType="end"/>
          </w:r>
        </w:p>
        <w:p w14:paraId="34FF6DE7" w14:textId="5DE737C7" w:rsidR="00EE15BC" w:rsidRPr="00EE15BC" w:rsidRDefault="00EE15BC" w:rsidP="00985AF5">
          <w:pPr>
            <w:rPr>
              <w:sz w:val="8"/>
              <w:szCs w:val="8"/>
            </w:rPr>
          </w:pPr>
          <w:r>
            <w:rPr>
              <w:sz w:val="8"/>
              <w:szCs w:val="8"/>
            </w:rPr>
            <w:fldChar w:fldCharType="begin"/>
          </w:r>
          <w:r>
            <w:rPr>
              <w:sz w:val="8"/>
              <w:szCs w:val="8"/>
            </w:rPr>
            <w:instrText xml:space="preserve"> FILENAME   \* MERGEFORMAT </w:instrText>
          </w:r>
          <w:r>
            <w:rPr>
              <w:sz w:val="8"/>
              <w:szCs w:val="8"/>
            </w:rPr>
            <w:fldChar w:fldCharType="separate"/>
          </w:r>
          <w:r w:rsidR="00817D35">
            <w:rPr>
              <w:noProof/>
              <w:sz w:val="8"/>
              <w:szCs w:val="8"/>
            </w:rPr>
            <w:t>1_8_1_Tempabhaengigkeit_von_Metallen.docx</w:t>
          </w:r>
          <w:r>
            <w:rPr>
              <w:sz w:val="8"/>
              <w:szCs w:val="8"/>
            </w:rPr>
            <w:fldChar w:fldCharType="end"/>
          </w:r>
        </w:p>
      </w:tc>
    </w:tr>
    <w:tr w:rsidR="00B33819" w14:paraId="17C31EC8" w14:textId="77777777" w:rsidTr="00330B76">
      <w:trPr>
        <w:cantSplit/>
        <w:trHeight w:hRule="exact" w:val="454"/>
        <w:tblHeader/>
      </w:trPr>
      <w:tc>
        <w:tcPr>
          <w:tcW w:w="2055" w:type="dxa"/>
          <w:vMerge/>
          <w:vAlign w:val="center"/>
        </w:tcPr>
        <w:p w14:paraId="08518896" w14:textId="77777777" w:rsidR="00B33819" w:rsidRDefault="00B33819" w:rsidP="00330B76"/>
      </w:tc>
      <w:tc>
        <w:tcPr>
          <w:tcW w:w="5640" w:type="dxa"/>
          <w:vAlign w:val="center"/>
        </w:tcPr>
        <w:p w14:paraId="3AF19478" w14:textId="77777777" w:rsidR="00B33819" w:rsidRPr="00272357" w:rsidRDefault="00701969" w:rsidP="00330B76">
          <w:pPr>
            <w:jc w:val="center"/>
          </w:pPr>
          <w:r>
            <w:t>Temperaturabhängigkeit von Metallwiderständen</w:t>
          </w:r>
        </w:p>
      </w:tc>
      <w:tc>
        <w:tcPr>
          <w:tcW w:w="1729" w:type="dxa"/>
          <w:vAlign w:val="center"/>
        </w:tcPr>
        <w:p w14:paraId="60D99F5A" w14:textId="5C08F874" w:rsidR="00B33819" w:rsidRPr="00330B76" w:rsidRDefault="00817D35" w:rsidP="00330B76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1.8.1.</w:t>
          </w:r>
          <w:r w:rsidRPr="00817D35">
            <w:rPr>
              <w:sz w:val="20"/>
              <w:szCs w:val="20"/>
            </w:rPr>
            <w:fldChar w:fldCharType="begin"/>
          </w:r>
          <w:r w:rsidRPr="00817D35">
            <w:rPr>
              <w:sz w:val="20"/>
              <w:szCs w:val="20"/>
            </w:rPr>
            <w:instrText>PAGE   \* MERGEFORMAT</w:instrText>
          </w:r>
          <w:r w:rsidRPr="00817D35">
            <w:rPr>
              <w:sz w:val="20"/>
              <w:szCs w:val="20"/>
            </w:rPr>
            <w:fldChar w:fldCharType="separate"/>
          </w:r>
          <w:r w:rsidRPr="00817D35">
            <w:rPr>
              <w:sz w:val="20"/>
              <w:szCs w:val="20"/>
            </w:rPr>
            <w:t>1</w:t>
          </w:r>
          <w:r w:rsidRPr="00817D35">
            <w:rPr>
              <w:sz w:val="20"/>
              <w:szCs w:val="20"/>
            </w:rPr>
            <w:fldChar w:fldCharType="end"/>
          </w:r>
        </w:p>
      </w:tc>
    </w:tr>
  </w:tbl>
  <w:p w14:paraId="3380A564" w14:textId="77777777" w:rsidR="004D6DD8" w:rsidRPr="00330B76" w:rsidRDefault="004D6DD8" w:rsidP="00330B76">
    <w:pPr>
      <w:pStyle w:val="Kopfzeil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76C"/>
    <w:multiLevelType w:val="hybridMultilevel"/>
    <w:tmpl w:val="ECB441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E3DC2"/>
    <w:multiLevelType w:val="hybridMultilevel"/>
    <w:tmpl w:val="1798905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329F"/>
    <w:multiLevelType w:val="hybridMultilevel"/>
    <w:tmpl w:val="82D819BE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E181D15"/>
    <w:multiLevelType w:val="multilevel"/>
    <w:tmpl w:val="D4B81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6813719"/>
    <w:multiLevelType w:val="hybridMultilevel"/>
    <w:tmpl w:val="77183C9C"/>
    <w:lvl w:ilvl="0" w:tplc="579AFF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F56072"/>
    <w:multiLevelType w:val="hybridMultilevel"/>
    <w:tmpl w:val="ABC2D0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A4DC0"/>
    <w:multiLevelType w:val="hybridMultilevel"/>
    <w:tmpl w:val="F2D69F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FA1A16"/>
    <w:multiLevelType w:val="hybridMultilevel"/>
    <w:tmpl w:val="85CC4D38"/>
    <w:lvl w:ilvl="0" w:tplc="579AF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F06760"/>
    <w:multiLevelType w:val="hybridMultilevel"/>
    <w:tmpl w:val="572800CE"/>
    <w:lvl w:ilvl="0" w:tplc="957E8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6174A"/>
    <w:multiLevelType w:val="hybridMultilevel"/>
    <w:tmpl w:val="60AE5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C4854"/>
    <w:multiLevelType w:val="hybridMultilevel"/>
    <w:tmpl w:val="B8B6B9BC"/>
    <w:lvl w:ilvl="0" w:tplc="579AF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0F14B4"/>
    <w:multiLevelType w:val="hybridMultilevel"/>
    <w:tmpl w:val="F6F0154A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079158B"/>
    <w:multiLevelType w:val="hybridMultilevel"/>
    <w:tmpl w:val="2E724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D79DC"/>
    <w:multiLevelType w:val="hybridMultilevel"/>
    <w:tmpl w:val="797611E4"/>
    <w:lvl w:ilvl="0" w:tplc="957E8A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70C78"/>
    <w:multiLevelType w:val="multilevel"/>
    <w:tmpl w:val="5B80DB7E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 w16cid:durableId="1706057696">
    <w:abstractNumId w:val="6"/>
  </w:num>
  <w:num w:numId="2" w16cid:durableId="602689381">
    <w:abstractNumId w:val="11"/>
  </w:num>
  <w:num w:numId="3" w16cid:durableId="1362510635">
    <w:abstractNumId w:val="2"/>
  </w:num>
  <w:num w:numId="4" w16cid:durableId="497768561">
    <w:abstractNumId w:val="0"/>
  </w:num>
  <w:num w:numId="5" w16cid:durableId="1728990855">
    <w:abstractNumId w:val="4"/>
  </w:num>
  <w:num w:numId="6" w16cid:durableId="691036959">
    <w:abstractNumId w:val="13"/>
  </w:num>
  <w:num w:numId="7" w16cid:durableId="1660965064">
    <w:abstractNumId w:val="3"/>
  </w:num>
  <w:num w:numId="8" w16cid:durableId="999579567">
    <w:abstractNumId w:val="8"/>
  </w:num>
  <w:num w:numId="9" w16cid:durableId="661734739">
    <w:abstractNumId w:val="14"/>
  </w:num>
  <w:num w:numId="10" w16cid:durableId="1302036090">
    <w:abstractNumId w:val="7"/>
  </w:num>
  <w:num w:numId="11" w16cid:durableId="407963143">
    <w:abstractNumId w:val="10"/>
  </w:num>
  <w:num w:numId="12" w16cid:durableId="18170147">
    <w:abstractNumId w:val="1"/>
  </w:num>
  <w:num w:numId="13" w16cid:durableId="1735003359">
    <w:abstractNumId w:val="5"/>
  </w:num>
  <w:num w:numId="14" w16cid:durableId="1269237712">
    <w:abstractNumId w:val="12"/>
  </w:num>
  <w:num w:numId="15" w16cid:durableId="34467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69"/>
    <w:rsid w:val="00026515"/>
    <w:rsid w:val="00051313"/>
    <w:rsid w:val="00064112"/>
    <w:rsid w:val="000670ED"/>
    <w:rsid w:val="000D4BAC"/>
    <w:rsid w:val="000E1DA9"/>
    <w:rsid w:val="0014379E"/>
    <w:rsid w:val="00146C0A"/>
    <w:rsid w:val="00182E95"/>
    <w:rsid w:val="001D4049"/>
    <w:rsid w:val="001E12F6"/>
    <w:rsid w:val="00201329"/>
    <w:rsid w:val="00232D7E"/>
    <w:rsid w:val="0024484A"/>
    <w:rsid w:val="00272357"/>
    <w:rsid w:val="0028276C"/>
    <w:rsid w:val="002A093F"/>
    <w:rsid w:val="002B41D9"/>
    <w:rsid w:val="002E03EF"/>
    <w:rsid w:val="002E0612"/>
    <w:rsid w:val="002F3991"/>
    <w:rsid w:val="00311F88"/>
    <w:rsid w:val="0031443A"/>
    <w:rsid w:val="00330B76"/>
    <w:rsid w:val="00375676"/>
    <w:rsid w:val="00385C43"/>
    <w:rsid w:val="003B0ECD"/>
    <w:rsid w:val="003E0AB3"/>
    <w:rsid w:val="00431EDF"/>
    <w:rsid w:val="00437A46"/>
    <w:rsid w:val="00461950"/>
    <w:rsid w:val="004856D8"/>
    <w:rsid w:val="004B706C"/>
    <w:rsid w:val="004C3A00"/>
    <w:rsid w:val="004D0EA7"/>
    <w:rsid w:val="004D142B"/>
    <w:rsid w:val="004D6DD8"/>
    <w:rsid w:val="00580854"/>
    <w:rsid w:val="005D21AC"/>
    <w:rsid w:val="00701969"/>
    <w:rsid w:val="0070250D"/>
    <w:rsid w:val="00757A39"/>
    <w:rsid w:val="00782383"/>
    <w:rsid w:val="007A0D5B"/>
    <w:rsid w:val="007A60C1"/>
    <w:rsid w:val="007F16A6"/>
    <w:rsid w:val="0080034B"/>
    <w:rsid w:val="00817D35"/>
    <w:rsid w:val="00894011"/>
    <w:rsid w:val="008A5032"/>
    <w:rsid w:val="008B5356"/>
    <w:rsid w:val="009300C6"/>
    <w:rsid w:val="009550DF"/>
    <w:rsid w:val="00985AF5"/>
    <w:rsid w:val="009B127B"/>
    <w:rsid w:val="00A10508"/>
    <w:rsid w:val="00A34588"/>
    <w:rsid w:val="00AA5A24"/>
    <w:rsid w:val="00AA6DA1"/>
    <w:rsid w:val="00AB569E"/>
    <w:rsid w:val="00AD2A32"/>
    <w:rsid w:val="00B02308"/>
    <w:rsid w:val="00B03333"/>
    <w:rsid w:val="00B33819"/>
    <w:rsid w:val="00B77856"/>
    <w:rsid w:val="00BA054E"/>
    <w:rsid w:val="00C175CF"/>
    <w:rsid w:val="00C563B4"/>
    <w:rsid w:val="00C66145"/>
    <w:rsid w:val="00CB4B8F"/>
    <w:rsid w:val="00D125F7"/>
    <w:rsid w:val="00D37BFB"/>
    <w:rsid w:val="00E135CC"/>
    <w:rsid w:val="00E553F3"/>
    <w:rsid w:val="00E824C5"/>
    <w:rsid w:val="00ED602F"/>
    <w:rsid w:val="00EE15BC"/>
    <w:rsid w:val="00F12057"/>
    <w:rsid w:val="00F40653"/>
    <w:rsid w:val="00F63AA9"/>
    <w:rsid w:val="00F82C74"/>
    <w:rsid w:val="00FC7CE2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17D2E9"/>
  <w15:docId w15:val="{DABBB724-2A63-4D87-9BD6-25FC9E2D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4A"/>
    <w:rPr>
      <w:rFonts w:ascii="Calibri" w:hAnsi="Calibri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cs="Arial"/>
      <w:b/>
      <w:bCs/>
      <w:lang w:val="fr-FR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/>
      <w:bCs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sz w:val="28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sz w:val="16"/>
      <w:lang w:val="en-GB"/>
    </w:rPr>
  </w:style>
  <w:style w:type="paragraph" w:styleId="berschrift6">
    <w:name w:val="heading 6"/>
    <w:basedOn w:val="Standard"/>
    <w:next w:val="Standard"/>
    <w:qFormat/>
    <w:pPr>
      <w:keepNext/>
      <w:jc w:val="right"/>
      <w:outlineLvl w:val="5"/>
    </w:pPr>
    <w:rPr>
      <w:b/>
      <w:bCs/>
      <w:sz w:val="16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sz w:val="2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Pr>
      <w:i/>
      <w:iCs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jc w:val="center"/>
    </w:pPr>
    <w:rPr>
      <w:rFonts w:cs="Arial"/>
      <w:sz w:val="28"/>
    </w:rPr>
  </w:style>
  <w:style w:type="paragraph" w:styleId="Titel">
    <w:name w:val="Title"/>
    <w:basedOn w:val="Standard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284" w:hanging="284"/>
    </w:pPr>
    <w:rPr>
      <w:sz w:val="20"/>
    </w:rPr>
  </w:style>
  <w:style w:type="paragraph" w:styleId="Textkrper2">
    <w:name w:val="Body Text 2"/>
    <w:basedOn w:val="Standard"/>
    <w:pPr>
      <w:jc w:val="center"/>
    </w:pPr>
    <w:rPr>
      <w:bCs/>
      <w:sz w:val="16"/>
      <w:szCs w:val="20"/>
      <w:lang w:val="en-GB"/>
    </w:rPr>
  </w:style>
  <w:style w:type="paragraph" w:styleId="Textkrper3">
    <w:name w:val="Body Text 3"/>
    <w:basedOn w:val="Standard"/>
    <w:rPr>
      <w:sz w:val="16"/>
    </w:rPr>
  </w:style>
  <w:style w:type="paragraph" w:styleId="Sprechblasentext">
    <w:name w:val="Balloon Text"/>
    <w:basedOn w:val="Standard"/>
    <w:semiHidden/>
    <w:rsid w:val="00E135C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30B76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8B5356"/>
    <w:rPr>
      <w:rFonts w:asciiTheme="minorHAnsi" w:hAnsiTheme="minorHAnsi" w:cstheme="minorHAnsi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f\SkyDrive\Vorlage_FES_Arbeitsblatt_neu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AF83-388F-478A-AC72-48FD0303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Vorlage_FES_Arbeitsblatt_neu.dotx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VFF FES</vt:lpstr>
    </vt:vector>
  </TitlesOfParts>
  <Company>Dipl.Ing.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VFF FES</dc:title>
  <dc:subject>Fortbildungskurs uC</dc:subject>
  <dc:creator>Rolf Rahm</dc:creator>
  <cp:keywords>Vorlage, Theorie</cp:keywords>
  <dc:description/>
  <cp:lastModifiedBy>Rolf Rahm</cp:lastModifiedBy>
  <cp:revision>2</cp:revision>
  <cp:lastPrinted>2016-01-25T06:32:00Z</cp:lastPrinted>
  <dcterms:created xsi:type="dcterms:W3CDTF">2025-09-24T19:25:00Z</dcterms:created>
  <dcterms:modified xsi:type="dcterms:W3CDTF">2025-09-24T19:25:00Z</dcterms:modified>
  <cp:category>FES</cp:category>
</cp:coreProperties>
</file>