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BEB78" w14:textId="78EB1BC9" w:rsidR="000C70A2" w:rsidRPr="000C70A2" w:rsidRDefault="000C70A2" w:rsidP="000C70A2">
      <w:pPr>
        <w:rPr>
          <w:rFonts w:asciiTheme="minorHAnsi" w:hAnsiTheme="minorHAnsi" w:cstheme="minorHAnsi"/>
        </w:rPr>
      </w:pPr>
      <w:r w:rsidRPr="000C70A2">
        <w:rPr>
          <w:rFonts w:asciiTheme="minorHAnsi" w:hAnsiTheme="minorHAnsi" w:cstheme="minorHAnsi"/>
        </w:rPr>
        <w:t xml:space="preserve">Wegen ihrer hohen Linearität in einem weiten Temperaturbereich, werden für Temperaturmessungen </w:t>
      </w:r>
      <w:r w:rsidR="00301305">
        <w:rPr>
          <w:rFonts w:asciiTheme="minorHAnsi" w:hAnsiTheme="minorHAnsi" w:cstheme="minorHAnsi"/>
        </w:rPr>
        <w:t>häufig</w:t>
      </w:r>
      <w:r w:rsidRPr="000C70A2">
        <w:rPr>
          <w:rFonts w:asciiTheme="minorHAnsi" w:hAnsiTheme="minorHAnsi" w:cstheme="minorHAnsi"/>
        </w:rPr>
        <w:t xml:space="preserve"> PT100-Widerstände verwendet.</w:t>
      </w:r>
    </w:p>
    <w:p w14:paraId="1E25425F" w14:textId="1EE7CB81" w:rsidR="000C70A2" w:rsidRPr="00346090" w:rsidRDefault="00391368" w:rsidP="000C70A2">
      <w:pPr>
        <w:rPr>
          <w:rFonts w:asciiTheme="minorHAnsi" w:hAnsiTheme="minorHAnsi" w:cstheme="minorHAnsi"/>
          <w:b/>
          <w:bCs/>
        </w:rPr>
      </w:pPr>
      <w:r w:rsidRPr="0023116C">
        <w:rPr>
          <w:rFonts w:asciiTheme="minorHAnsi" w:hAnsiTheme="minorHAnsi" w:cstheme="minorHAnsi"/>
          <w:noProof/>
          <w:color w:val="FF0000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151DE5" wp14:editId="50CDE4D2">
                <wp:simplePos x="0" y="0"/>
                <wp:positionH relativeFrom="column">
                  <wp:posOffset>3272790</wp:posOffset>
                </wp:positionH>
                <wp:positionV relativeFrom="paragraph">
                  <wp:posOffset>117610</wp:posOffset>
                </wp:positionV>
                <wp:extent cx="2317750" cy="321945"/>
                <wp:effectExtent l="0" t="0" r="6350" b="1905"/>
                <wp:wrapNone/>
                <wp:docPr id="1430989632" name="Textfeld 1430989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A62B89" w14:textId="3064A7FF" w:rsidR="00A10118" w:rsidRPr="00C24795" w:rsidRDefault="00A10118" w:rsidP="000C70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2479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Eigenschaften</w:t>
                            </w:r>
                          </w:p>
                          <w:p w14:paraId="3D1D930B" w14:textId="77777777" w:rsidR="00A10118" w:rsidRDefault="00A10118" w:rsidP="000C70A2"/>
                          <w:p w14:paraId="58E11211" w14:textId="77777777" w:rsidR="00A10118" w:rsidRDefault="00A10118" w:rsidP="000C70A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151DE5" id="_x0000_t202" coordsize="21600,21600" o:spt="202" path="m,l,21600r21600,l21600,xe">
                <v:stroke joinstyle="miter"/>
                <v:path gradientshapeok="t" o:connecttype="rect"/>
              </v:shapetype>
              <v:shape id="Textfeld 1430989632" o:spid="_x0000_s1026" type="#_x0000_t202" style="position:absolute;margin-left:257.7pt;margin-top:9.25pt;width:182.5pt;height:25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" stroked="f">
                <v:textbox inset="0,0,0,0">
                  <w:txbxContent>
                    <w:p w14:paraId="43A62B89" w14:textId="3064A7FF" w:rsidR="00A10118" w:rsidRPr="00C24795" w:rsidRDefault="00A10118" w:rsidP="000C70A2">
                      <w:pPr>
                        <w:rPr>
                          <w:sz w:val="28"/>
                          <w:szCs w:val="28"/>
                        </w:rPr>
                      </w:pPr>
                      <w:r w:rsidRPr="00C24795">
                        <w:rPr>
                          <w:b/>
                          <w:bCs/>
                          <w:sz w:val="28"/>
                          <w:szCs w:val="28"/>
                        </w:rPr>
                        <w:t>Eigenschaften</w:t>
                      </w:r>
                    </w:p>
                    <w:p w14:paraId="3D1D930B" w14:textId="77777777" w:rsidR="00A10118" w:rsidRDefault="00A10118" w:rsidP="000C70A2"/>
                    <w:p w14:paraId="58E11211" w14:textId="77777777" w:rsidR="00A10118" w:rsidRDefault="00A10118" w:rsidP="000C70A2"/>
                  </w:txbxContent>
                </v:textbox>
              </v:shape>
            </w:pict>
          </mc:Fallback>
        </mc:AlternateContent>
      </w:r>
      <w:r w:rsidR="003C2662" w:rsidRPr="0023116C">
        <w:rPr>
          <w:rFonts w:asciiTheme="minorHAnsi" w:hAnsiTheme="minorHAnsi" w:cstheme="minorHAnsi"/>
          <w:noProof/>
          <w:sz w:val="14"/>
          <w:szCs w:val="1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D0CDAC8" wp14:editId="3D76CB89">
                <wp:simplePos x="0" y="0"/>
                <wp:positionH relativeFrom="column">
                  <wp:posOffset>118931</wp:posOffset>
                </wp:positionH>
                <wp:positionV relativeFrom="paragraph">
                  <wp:posOffset>559968</wp:posOffset>
                </wp:positionV>
                <wp:extent cx="1968455" cy="1473034"/>
                <wp:effectExtent l="0" t="38100" r="51435" b="13335"/>
                <wp:wrapNone/>
                <wp:docPr id="1618056404" name="Gruppieren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8455" cy="1473034"/>
                          <a:chOff x="0" y="0"/>
                          <a:chExt cx="1968455" cy="1473034"/>
                        </a:xfrm>
                      </wpg:grpSpPr>
                      <w14:contentPart bwMode="auto" r:id="rId8">
                        <w14:nvContentPartPr>
                          <w14:cNvPr id="2089199061" name="Freihand 12"/>
                          <w14:cNvContentPartPr/>
                        </w14:nvContentPartPr>
                        <w14:xfrm>
                          <a:off x="1789816" y="330508"/>
                          <a:ext cx="41040" cy="43920"/>
                        </w14:xfrm>
                      </w14:contentPart>
                      <wpg:grpSp>
                        <wpg:cNvPr id="1816782740" name="Gruppieren 24"/>
                        <wpg:cNvGrpSpPr/>
                        <wpg:grpSpPr>
                          <a:xfrm>
                            <a:off x="0" y="0"/>
                            <a:ext cx="1968455" cy="1473034"/>
                            <a:chOff x="0" y="0"/>
                            <a:chExt cx="1968455" cy="1473034"/>
                          </a:xfrm>
                        </wpg:grpSpPr>
                        <wpg:grpSp>
                          <wpg:cNvPr id="1628451809" name="Gruppieren 23"/>
                          <wpg:cNvGrpSpPr/>
                          <wpg:grpSpPr>
                            <a:xfrm>
                              <a:off x="0" y="0"/>
                              <a:ext cx="1968455" cy="1473034"/>
                              <a:chOff x="0" y="0"/>
                              <a:chExt cx="1968455" cy="1473034"/>
                            </a:xfrm>
                          </wpg:grpSpPr>
                          <wpg:grpSp>
                            <wpg:cNvPr id="472144791" name="Gruppieren 8"/>
                            <wpg:cNvGrpSpPr/>
                            <wpg:grpSpPr>
                              <a:xfrm>
                                <a:off x="0" y="301459"/>
                                <a:ext cx="1898650" cy="1171575"/>
                                <a:chOff x="0" y="0"/>
                                <a:chExt cx="1898650" cy="1171575"/>
                              </a:xfrm>
                            </wpg:grpSpPr>
                            <wpg:grpSp>
                              <wpg:cNvPr id="909808475" name="Gruppieren 7"/>
                              <wpg:cNvGrpSpPr/>
                              <wpg:grpSpPr>
                                <a:xfrm>
                                  <a:off x="0" y="0"/>
                                  <a:ext cx="1898650" cy="1171575"/>
                                  <a:chOff x="0" y="0"/>
                                  <a:chExt cx="1873250" cy="1171575"/>
                                </a:xfrm>
                              </wpg:grpSpPr>
                              <wps:wsp>
                                <wps:cNvPr id="1331138183" name="Freihandform: Form 2"/>
                                <wps:cNvSpPr/>
                                <wps:spPr>
                                  <a:xfrm>
                                    <a:off x="0" y="3175"/>
                                    <a:ext cx="1870075" cy="1069975"/>
                                  </a:xfrm>
                                  <a:custGeom>
                                    <a:avLst/>
                                    <a:gdLst>
                                      <a:gd name="connsiteX0" fmla="*/ 1120775 w 1120775"/>
                                      <a:gd name="connsiteY0" fmla="*/ 0 h 419100"/>
                                      <a:gd name="connsiteX1" fmla="*/ 549275 w 1120775"/>
                                      <a:gd name="connsiteY1" fmla="*/ 0 h 419100"/>
                                      <a:gd name="connsiteX2" fmla="*/ 0 w 1120775"/>
                                      <a:gd name="connsiteY2" fmla="*/ 419100 h 419100"/>
                                      <a:gd name="connsiteX3" fmla="*/ 673100 w 1120775"/>
                                      <a:gd name="connsiteY3" fmla="*/ 419100 h 419100"/>
                                      <a:gd name="connsiteX4" fmla="*/ 1120775 w 1120775"/>
                                      <a:gd name="connsiteY4" fmla="*/ 0 h 4191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120775" h="419100">
                                        <a:moveTo>
                                          <a:pt x="1120775" y="0"/>
                                        </a:moveTo>
                                        <a:lnTo>
                                          <a:pt x="549275" y="0"/>
                                        </a:lnTo>
                                        <a:lnTo>
                                          <a:pt x="0" y="419100"/>
                                        </a:lnTo>
                                        <a:lnTo>
                                          <a:pt x="673100" y="419100"/>
                                        </a:lnTo>
                                        <a:lnTo>
                                          <a:pt x="112077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 w="9525"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14736527" name="Rechteck 3"/>
                                <wps:cNvSpPr/>
                                <wps:spPr>
                                  <a:xfrm>
                                    <a:off x="0" y="1073150"/>
                                    <a:ext cx="1122045" cy="984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  <a:ln w="9525"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0526002" name="Freihandform: Form 5"/>
                                <wps:cNvSpPr/>
                                <wps:spPr>
                                  <a:xfrm>
                                    <a:off x="1123950" y="0"/>
                                    <a:ext cx="749300" cy="1168400"/>
                                  </a:xfrm>
                                  <a:custGeom>
                                    <a:avLst/>
                                    <a:gdLst>
                                      <a:gd name="connsiteX0" fmla="*/ 0 w 749300"/>
                                      <a:gd name="connsiteY0" fmla="*/ 1076325 h 1168400"/>
                                      <a:gd name="connsiteX1" fmla="*/ 749300 w 749300"/>
                                      <a:gd name="connsiteY1" fmla="*/ 0 h 1168400"/>
                                      <a:gd name="connsiteX2" fmla="*/ 746125 w 749300"/>
                                      <a:gd name="connsiteY2" fmla="*/ 101600 h 1168400"/>
                                      <a:gd name="connsiteX3" fmla="*/ 3175 w 749300"/>
                                      <a:gd name="connsiteY3" fmla="*/ 1168400 h 1168400"/>
                                      <a:gd name="connsiteX4" fmla="*/ 0 w 749300"/>
                                      <a:gd name="connsiteY4" fmla="*/ 1076325 h 11684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749300" h="1168400">
                                        <a:moveTo>
                                          <a:pt x="0" y="1076325"/>
                                        </a:moveTo>
                                        <a:lnTo>
                                          <a:pt x="749300" y="0"/>
                                        </a:lnTo>
                                        <a:cubicBezTo>
                                          <a:pt x="748242" y="33867"/>
                                          <a:pt x="747183" y="67733"/>
                                          <a:pt x="746125" y="101600"/>
                                        </a:cubicBezTo>
                                        <a:lnTo>
                                          <a:pt x="3175" y="1168400"/>
                                        </a:lnTo>
                                        <a:lnTo>
                                          <a:pt x="0" y="107632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  <a:ln w="9525"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665985711" name="Gerader Verbinder 6"/>
                              <wps:cNvCnPr/>
                              <wps:spPr>
                                <a:xfrm flipV="1">
                                  <a:off x="339711" y="2499"/>
                                  <a:ext cx="739775" cy="930275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0907882" name="Gerader Verbinder 6"/>
                              <wps:cNvCnPr/>
                              <wps:spPr>
                                <a:xfrm flipV="1">
                                  <a:off x="393499" y="149383"/>
                                  <a:ext cx="739775" cy="930275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4790215" name="Gerader Verbinder 6"/>
                              <wps:cNvCnPr/>
                              <wps:spPr>
                                <a:xfrm flipV="1">
                                  <a:off x="693472" y="2499"/>
                                  <a:ext cx="739775" cy="930275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30341699" name="Gerader Verbinder 6"/>
                              <wps:cNvCnPr/>
                              <wps:spPr>
                                <a:xfrm flipV="1">
                                  <a:off x="751397" y="149383"/>
                                  <a:ext cx="739775" cy="930275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5638662" name="Gerader Verbinder 6"/>
                              <wps:cNvCnPr/>
                              <wps:spPr>
                                <a:xfrm flipV="1">
                                  <a:off x="1028614" y="2499"/>
                                  <a:ext cx="739775" cy="930275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14:contentPart bwMode="auto" r:id="rId9">
                            <w14:nvContentPartPr>
                              <w14:cNvPr id="944449730" name="Freihand 20"/>
                              <w14:cNvContentPartPr/>
                            </w14:nvContentPartPr>
                            <w14:xfrm>
                              <a:off x="942920" y="0"/>
                              <a:ext cx="265430" cy="374855"/>
                            </w14:xfrm>
                          </w14:contentPart>
                          <w14:contentPart bwMode="auto" r:id="rId10">
                            <w14:nvContentPartPr>
                              <w14:cNvPr id="1046467578" name="Freihand 22"/>
                              <w14:cNvContentPartPr/>
                            </w14:nvContentPartPr>
                            <w14:xfrm>
                              <a:off x="1809695" y="15240"/>
                              <a:ext cx="158760" cy="324000"/>
                            </w14:xfrm>
                          </w14:contentPart>
                        </wpg:grpSp>
                        <w14:contentPart bwMode="auto" r:id="rId11">
                          <w14:nvContentPartPr>
                            <w14:cNvPr id="713935269" name="Freihand 15"/>
                            <w14:cNvContentPartPr/>
                          </w14:nvContentPartPr>
                          <w14:xfrm>
                            <a:off x="1811557" y="64019"/>
                            <a:ext cx="132715" cy="288925"/>
                          </w14:xfrm>
                        </w14:contentPart>
                        <w14:contentPart bwMode="auto" r:id="rId12">
                          <w14:nvContentPartPr>
                            <w14:cNvPr id="496250894" name="Freihand 17"/>
                            <w14:cNvContentPartPr/>
                          </w14:nvContentPartPr>
                          <w14:xfrm>
                            <a:off x="935892" y="3694"/>
                            <a:ext cx="265430" cy="364490"/>
                          </w14:xfrm>
                        </w14:contentPart>
                        <w14:contentPart bwMode="auto" r:id="rId13">
                          <w14:nvContentPartPr>
                            <w14:cNvPr id="1137452253" name="Freihand 21"/>
                            <w14:cNvContentPartPr/>
                          </w14:nvContentPartPr>
                          <w14:xfrm>
                            <a:off x="1790602" y="323099"/>
                            <a:ext cx="49320" cy="45360"/>
                          </w14:xfrm>
                        </w14:contentPart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1D67A9D" id="Gruppieren 25" o:spid="_x0000_s1026" style="position:absolute;margin-left:9.35pt;margin-top:44.1pt;width:155pt;height:116pt;z-index:251704320" coordsize="19684,14730" o:gfxdata="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Freihand 12" o:spid="_x0000_s1027" type="#_x0000_t75" style="position:absolute;left:17840;top:3244;width:526;height: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">
                  <v:imagedata r:id="rId14" o:title=""/>
                </v:shape>
                <v:group id="Gruppieren 24" o:spid="_x0000_s1028" style="position:absolute;width:19684;height:14730" coordsize="19684,14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">
                  <v:group id="Gruppieren 23" o:spid="_x0000_s1029" style="position:absolute;width:19684;height:14730" coordsize="19684,14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">
                    <v:group id="Gruppieren 8" o:spid="_x0000_s1030" style="position:absolute;top:3014;width:18986;height:11716" coordsize="18986,1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">
                      <v:group id="Gruppieren 7" o:spid="_x0000_s1031" style="position:absolute;width:18986;height:11715" coordsize="18732,1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">
                        <v:shape id="Freihandform: Form 2" o:spid="_x0000_s1032" style="position:absolute;top:31;width:18700;height:10700;visibility:visible;mso-wrap-style:square;v-text-anchor:middle" coordsize="1120775,41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" path="m1120775,l549275,,,419100r673100,l1120775,xe" fillcolor="#4f81bd [3204]" strokecolor="#0a121c [484]">
                          <v:path arrowok="t" o:connecttype="custom" o:connectlocs="1870075,0;916496,0;0,1069975;1123105,1069975;1870075,0" o:connectangles="0,0,0,0,0"/>
                        </v:shape>
                        <v:rect id="Rechteck 3" o:spid="_x0000_s1033" style="position:absolute;top:10731;width:11220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" fillcolor="#a5a5a5 [2092]" strokecolor="#0a121c [484]"/>
                        <v:shape id="Freihandform: Form 5" o:spid="_x0000_s1034" style="position:absolute;left:11239;width:7493;height:11684;visibility:visible;mso-wrap-style:square;v-text-anchor:middle" coordsize="749300,116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" path="m,1076325l749300,v-1058,33867,-2117,67733,-3175,101600l3175,1168400,,1076325xe" fillcolor="#a5a5a5 [2092]" strokecolor="#0a121c [484]">
                          <v:path arrowok="t" o:connecttype="custom" o:connectlocs="0,1076325;749300,0;746125,101600;3175,1168400;0,1076325" o:connectangles="0,0,0,0,0"/>
                        </v:shape>
                      </v:group>
                      <v:line id="Gerader Verbinder 6" o:spid="_x0000_s1035" style="position:absolute;flip:y;visibility:visible;mso-wrap-style:square" from="3397,24" to="10794,9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" strokecolor="#a5a5a5 [2092]" strokeweight="3pt"/>
                      <v:line id="Gerader Verbinder 6" o:spid="_x0000_s1036" style="position:absolute;flip:y;visibility:visible;mso-wrap-style:square" from="3934,1493" to="11332,10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" strokecolor="#a5a5a5 [2092]" strokeweight="3pt"/>
                      <v:line id="Gerader Verbinder 6" o:spid="_x0000_s1037" style="position:absolute;flip:y;visibility:visible;mso-wrap-style:square" from="6934,24" to="14332,9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" strokecolor="#a5a5a5 [2092]" strokeweight="3pt"/>
                      <v:line id="Gerader Verbinder 6" o:spid="_x0000_s1038" style="position:absolute;flip:y;visibility:visible;mso-wrap-style:square" from="7513,1493" to="14911,10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" strokecolor="#a5a5a5 [2092]" strokeweight="3pt"/>
                      <v:line id="Gerader Verbinder 6" o:spid="_x0000_s1039" style="position:absolute;flip:y;visibility:visible;mso-wrap-style:square" from="10286,24" to="17683,9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" strokecolor="#a5a5a5 [2092]" strokeweight="3pt"/>
                    </v:group>
                    <v:shape id="Freihand 20" o:spid="_x0000_s1040" type="#_x0000_t75" style="position:absolute;left:9368;top:-61;width:2776;height:3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">
                      <v:imagedata r:id="rId15" o:title=""/>
                    </v:shape>
                    <v:shape id="Freihand 22" o:spid="_x0000_s1041" type="#_x0000_t75" style="position:absolute;left:18035;top:91;width:1710;height:3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">
                      <v:imagedata r:id="rId16" o:title=""/>
                    </v:shape>
                  </v:group>
                  <v:shape id="Freihand 15" o:spid="_x0000_s1042" type="#_x0000_t75" style="position:absolute;left:18054;top:579;width:1449;height:3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">
                    <v:imagedata r:id="rId17" o:title=""/>
                  </v:shape>
                  <v:shape id="Freihand 17" o:spid="_x0000_s1043" type="#_x0000_t75" style="position:absolute;left:9297;top:-24;width:2777;height:37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">
                    <v:imagedata r:id="rId18" o:title=""/>
                  </v:shape>
                  <v:shape id="Freihand 21" o:spid="_x0000_s1044" type="#_x0000_t75" style="position:absolute;left:17844;top:3169;width:616;height: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">
                    <v:imagedata r:id="rId19" o:title=""/>
                  </v:shape>
                </v:group>
              </v:group>
            </w:pict>
          </mc:Fallback>
        </mc:AlternateContent>
      </w:r>
      <w:r w:rsidR="000C70A2" w:rsidRPr="0023116C">
        <w:rPr>
          <w:rFonts w:asciiTheme="minorHAnsi" w:hAnsiTheme="minorHAnsi" w:cstheme="minorHAnsi"/>
          <w:sz w:val="14"/>
          <w:szCs w:val="14"/>
        </w:rPr>
        <w:br/>
      </w:r>
      <w:r w:rsidR="00FD3AD2" w:rsidRPr="00346090">
        <w:rPr>
          <w:rFonts w:asciiTheme="minorHAnsi" w:hAnsiTheme="minorHAnsi" w:cstheme="minorHAnsi"/>
          <w:b/>
          <w:bCs/>
          <w:sz w:val="32"/>
          <w:szCs w:val="32"/>
        </w:rPr>
        <w:t>Aufbau</w:t>
      </w:r>
      <w:r w:rsidR="00FD3AD2" w:rsidRPr="00346090">
        <w:rPr>
          <w:rFonts w:asciiTheme="minorHAnsi" w:hAnsiTheme="minorHAnsi" w:cstheme="minorHAnsi"/>
          <w:b/>
          <w:bCs/>
        </w:rPr>
        <w:br/>
      </w:r>
    </w:p>
    <w:p w14:paraId="35A67B9C" w14:textId="357739DD" w:rsidR="00FD3AD2" w:rsidRPr="000C70A2" w:rsidRDefault="00FD3AD2" w:rsidP="000C70A2">
      <w:pPr>
        <w:rPr>
          <w:rFonts w:asciiTheme="minorHAnsi" w:hAnsiTheme="minorHAnsi" w:cstheme="minorHAnsi"/>
        </w:rPr>
      </w:pPr>
    </w:p>
    <w:p w14:paraId="44215167" w14:textId="696269EE" w:rsidR="000F7147" w:rsidRDefault="000F7147" w:rsidP="000C70A2">
      <w:pPr>
        <w:rPr>
          <w:rFonts w:asciiTheme="minorHAnsi" w:hAnsiTheme="minorHAnsi" w:cstheme="minorHAnsi"/>
        </w:rPr>
      </w:pPr>
    </w:p>
    <w:p w14:paraId="2E0069F3" w14:textId="04F679A5" w:rsidR="000F7147" w:rsidRDefault="000F7147" w:rsidP="000C70A2">
      <w:pPr>
        <w:rPr>
          <w:rFonts w:asciiTheme="minorHAnsi" w:hAnsiTheme="minorHAnsi" w:cstheme="minorHAnsi"/>
        </w:rPr>
      </w:pPr>
    </w:p>
    <w:p w14:paraId="0E81DA1A" w14:textId="0917A669" w:rsidR="000F7147" w:rsidRDefault="000F7147" w:rsidP="000C70A2">
      <w:pPr>
        <w:rPr>
          <w:rFonts w:asciiTheme="minorHAnsi" w:hAnsiTheme="minorHAnsi" w:cstheme="minorHAnsi"/>
        </w:rPr>
      </w:pPr>
    </w:p>
    <w:p w14:paraId="4D3AC217" w14:textId="66676334" w:rsidR="000F7147" w:rsidRDefault="000F7147" w:rsidP="000C70A2">
      <w:pPr>
        <w:rPr>
          <w:rFonts w:asciiTheme="minorHAnsi" w:hAnsiTheme="minorHAnsi" w:cstheme="minorHAnsi"/>
        </w:rPr>
      </w:pPr>
    </w:p>
    <w:p w14:paraId="1CC1280E" w14:textId="26A91184" w:rsidR="000F7147" w:rsidRDefault="000F7147" w:rsidP="000C70A2">
      <w:pPr>
        <w:rPr>
          <w:rFonts w:asciiTheme="minorHAnsi" w:hAnsiTheme="minorHAnsi" w:cstheme="minorHAnsi"/>
        </w:rPr>
      </w:pPr>
    </w:p>
    <w:p w14:paraId="2AB56A8F" w14:textId="2F6D0209" w:rsidR="000F7147" w:rsidRDefault="000F7147" w:rsidP="000C70A2">
      <w:pPr>
        <w:rPr>
          <w:rFonts w:asciiTheme="minorHAnsi" w:hAnsiTheme="minorHAnsi" w:cstheme="minorHAnsi"/>
        </w:rPr>
      </w:pPr>
    </w:p>
    <w:p w14:paraId="47DF3454" w14:textId="77777777" w:rsidR="007E7C59" w:rsidRDefault="007E7C59" w:rsidP="000C70A2">
      <w:pPr>
        <w:rPr>
          <w:rFonts w:asciiTheme="minorHAnsi" w:hAnsiTheme="minorHAnsi" w:cstheme="minorHAnsi"/>
        </w:rPr>
      </w:pPr>
    </w:p>
    <w:p w14:paraId="3DF514B9" w14:textId="02C45AB8" w:rsidR="007E7C59" w:rsidRDefault="007E7C59" w:rsidP="000C70A2">
      <w:pPr>
        <w:rPr>
          <w:rFonts w:asciiTheme="minorHAnsi" w:hAnsiTheme="minorHAnsi" w:cstheme="minorHAnsi"/>
        </w:rPr>
      </w:pPr>
    </w:p>
    <w:p w14:paraId="7DD7AFA9" w14:textId="3772E72C" w:rsidR="007E7C59" w:rsidRDefault="007E7C59" w:rsidP="000C70A2">
      <w:pPr>
        <w:rPr>
          <w:rFonts w:asciiTheme="minorHAnsi" w:hAnsiTheme="minorHAnsi" w:cstheme="minorHAnsi"/>
        </w:rPr>
      </w:pPr>
    </w:p>
    <w:p w14:paraId="166FFFF2" w14:textId="7C07C3AE" w:rsidR="000C70A2" w:rsidRPr="000C70A2" w:rsidRDefault="000C70A2" w:rsidP="000C70A2">
      <w:pPr>
        <w:rPr>
          <w:rFonts w:asciiTheme="minorHAnsi" w:hAnsiTheme="minorHAnsi" w:cstheme="minorHAnsi"/>
          <w:sz w:val="16"/>
          <w:szCs w:val="16"/>
        </w:rPr>
      </w:pPr>
      <w:r w:rsidRPr="000C70A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49403FB" wp14:editId="02958DD4">
                <wp:simplePos x="0" y="0"/>
                <wp:positionH relativeFrom="column">
                  <wp:posOffset>178063</wp:posOffset>
                </wp:positionH>
                <wp:positionV relativeFrom="paragraph">
                  <wp:posOffset>183806</wp:posOffset>
                </wp:positionV>
                <wp:extent cx="5711825" cy="542087"/>
                <wp:effectExtent l="0" t="0" r="3175" b="10795"/>
                <wp:wrapNone/>
                <wp:docPr id="36" name="Textfeld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825" cy="5420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1384"/>
                              <w:gridCol w:w="1178"/>
                              <w:gridCol w:w="1281"/>
                              <w:gridCol w:w="1281"/>
                              <w:gridCol w:w="1282"/>
                              <w:gridCol w:w="1282"/>
                              <w:gridCol w:w="1282"/>
                            </w:tblGrid>
                            <w:tr w:rsidR="000C70A2" w14:paraId="265A3150" w14:textId="77777777">
                              <w:tc>
                                <w:tcPr>
                                  <w:tcW w:w="1384" w:type="dxa"/>
                                </w:tcPr>
                                <w:p w14:paraId="5F6D2811" w14:textId="77777777" w:rsidR="000C70A2" w:rsidRDefault="000C70A2">
                                  <w:r>
                                    <w:t>T in °C</w:t>
                                  </w:r>
                                </w:p>
                              </w:tc>
                              <w:tc>
                                <w:tcPr>
                                  <w:tcW w:w="1178" w:type="dxa"/>
                                </w:tcPr>
                                <w:p w14:paraId="79A6F761" w14:textId="77777777" w:rsidR="000C70A2" w:rsidRDefault="000C70A2" w:rsidP="00823BDA">
                                  <w:pPr>
                                    <w:jc w:val="center"/>
                                  </w:pPr>
                                  <w:r>
                                    <w:t>-25</w:t>
                                  </w:r>
                                </w:p>
                              </w:tc>
                              <w:tc>
                                <w:tcPr>
                                  <w:tcW w:w="1281" w:type="dxa"/>
                                </w:tcPr>
                                <w:p w14:paraId="156D30F6" w14:textId="77777777" w:rsidR="000C70A2" w:rsidRDefault="000C70A2" w:rsidP="00823BDA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81" w:type="dxa"/>
                                </w:tcPr>
                                <w:p w14:paraId="18FC166D" w14:textId="77777777" w:rsidR="000C70A2" w:rsidRDefault="000C70A2" w:rsidP="00823BDA">
                                  <w:pPr>
                                    <w:jc w:val="center"/>
                                  </w:pPr>
                                  <w: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</w:tcPr>
                                <w:p w14:paraId="19F50AE6" w14:textId="77777777" w:rsidR="000C70A2" w:rsidRDefault="000C70A2" w:rsidP="00823BDA">
                                  <w:pPr>
                                    <w:jc w:val="center"/>
                                  </w:pPr>
                                  <w: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</w:tcPr>
                                <w:p w14:paraId="68AFCEFA" w14:textId="77777777" w:rsidR="000C70A2" w:rsidRDefault="000C70A2" w:rsidP="00823BDA">
                                  <w:pPr>
                                    <w:jc w:val="center"/>
                                  </w:pPr>
                                  <w: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</w:tcPr>
                                <w:p w14:paraId="3BA43A37" w14:textId="77777777" w:rsidR="000C70A2" w:rsidRDefault="000C70A2" w:rsidP="00823BDA">
                                  <w:pPr>
                                    <w:jc w:val="center"/>
                                  </w:pPr>
                                  <w:r>
                                    <w:t>100</w:t>
                                  </w:r>
                                </w:p>
                              </w:tc>
                            </w:tr>
                            <w:tr w:rsidR="000C70A2" w14:paraId="64BA482F" w14:textId="77777777" w:rsidTr="004C0EF2">
                              <w:trPr>
                                <w:trHeight w:val="406"/>
                              </w:trPr>
                              <w:tc>
                                <w:tcPr>
                                  <w:tcW w:w="1384" w:type="dxa"/>
                                  <w:vAlign w:val="center"/>
                                </w:tcPr>
                                <w:p w14:paraId="6D22A207" w14:textId="5C839508" w:rsidR="000C70A2" w:rsidRDefault="000C70A2" w:rsidP="004C0EF2">
                                  <w:r>
                                    <w:t>R</w:t>
                                  </w:r>
                                  <w:r w:rsidRPr="00E24046">
                                    <w:rPr>
                                      <w:vertAlign w:val="subscript"/>
                                    </w:rPr>
                                    <w:t>T</w:t>
                                  </w:r>
                                  <w:r>
                                    <w:t xml:space="preserve"> in </w:t>
                                  </w:r>
                                  <w:r>
                                    <w:rPr>
                                      <w:rFonts w:cs="Arial"/>
                                    </w:rPr>
                                    <w:t>Ω</w:t>
                                  </w:r>
                                </w:p>
                              </w:tc>
                              <w:tc>
                                <w:tcPr>
                                  <w:tcW w:w="1178" w:type="dxa"/>
                                </w:tcPr>
                                <w:p w14:paraId="64AEC9D2" w14:textId="2326AABD" w:rsidR="000C70A2" w:rsidRDefault="000C70A2" w:rsidP="00D4488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81" w:type="dxa"/>
                                </w:tcPr>
                                <w:p w14:paraId="2081710E" w14:textId="3EDF9A13" w:rsidR="000C70A2" w:rsidRDefault="000C70A2" w:rsidP="00D4488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81" w:type="dxa"/>
                                </w:tcPr>
                                <w:p w14:paraId="20DAF1EA" w14:textId="742EB4EB" w:rsidR="000C70A2" w:rsidRDefault="000C70A2" w:rsidP="00D4488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82" w:type="dxa"/>
                                </w:tcPr>
                                <w:p w14:paraId="0A7F70F5" w14:textId="1D918F2F" w:rsidR="000C70A2" w:rsidRDefault="000C70A2" w:rsidP="00D4488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82" w:type="dxa"/>
                                </w:tcPr>
                                <w:p w14:paraId="561D1D67" w14:textId="373F9706" w:rsidR="000C70A2" w:rsidRDefault="000C70A2" w:rsidP="00D4488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82" w:type="dxa"/>
                                </w:tcPr>
                                <w:p w14:paraId="35FDCD50" w14:textId="6EFE924D" w:rsidR="000C70A2" w:rsidRDefault="000C70A2" w:rsidP="00D4488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59700FE9" w14:textId="77777777" w:rsidR="000C70A2" w:rsidRDefault="000C70A2" w:rsidP="000C70A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9403FB" id="_x0000_t202" coordsize="21600,21600" o:spt="202" path="m,l,21600r21600,l21600,xe">
                <v:stroke joinstyle="miter"/>
                <v:path gradientshapeok="t" o:connecttype="rect"/>
              </v:shapetype>
              <v:shape id="Textfeld 36" o:spid="_x0000_s1027" type="#_x0000_t202" style="position:absolute;margin-left:14pt;margin-top:14.45pt;width:449.75pt;height:42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" filled="f" stroked="f">
                <v:textbox inset="0,0,0,0">
                  <w:txbxContent>
                    <w:tbl>
                      <w:tblPr>
                        <w:tblStyle w:val="Tabellenraster"/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1384"/>
                        <w:gridCol w:w="1178"/>
                        <w:gridCol w:w="1281"/>
                        <w:gridCol w:w="1281"/>
                        <w:gridCol w:w="1282"/>
                        <w:gridCol w:w="1282"/>
                        <w:gridCol w:w="1282"/>
                      </w:tblGrid>
                      <w:tr w:rsidR="000C70A2" w14:paraId="265A3150" w14:textId="77777777">
                        <w:tc>
                          <w:tcPr>
                            <w:tcW w:w="1384" w:type="dxa"/>
                          </w:tcPr>
                          <w:p w14:paraId="5F6D2811" w14:textId="77777777" w:rsidR="000C70A2" w:rsidRDefault="000C70A2">
                            <w:r>
                              <w:t>T in °C</w:t>
                            </w:r>
                          </w:p>
                        </w:tc>
                        <w:tc>
                          <w:tcPr>
                            <w:tcW w:w="1178" w:type="dxa"/>
                          </w:tcPr>
                          <w:p w14:paraId="79A6F761" w14:textId="77777777" w:rsidR="000C70A2" w:rsidRDefault="000C70A2" w:rsidP="00823BDA">
                            <w:pPr>
                              <w:jc w:val="center"/>
                            </w:pPr>
                            <w:r>
                              <w:t>-25</w:t>
                            </w:r>
                          </w:p>
                        </w:tc>
                        <w:tc>
                          <w:tcPr>
                            <w:tcW w:w="1281" w:type="dxa"/>
                          </w:tcPr>
                          <w:p w14:paraId="156D30F6" w14:textId="77777777" w:rsidR="000C70A2" w:rsidRDefault="000C70A2" w:rsidP="00823BDA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281" w:type="dxa"/>
                          </w:tcPr>
                          <w:p w14:paraId="18FC166D" w14:textId="77777777" w:rsidR="000C70A2" w:rsidRDefault="000C70A2" w:rsidP="00823BDA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c>
                        <w:tc>
                          <w:tcPr>
                            <w:tcW w:w="1282" w:type="dxa"/>
                          </w:tcPr>
                          <w:p w14:paraId="19F50AE6" w14:textId="77777777" w:rsidR="000C70A2" w:rsidRDefault="000C70A2" w:rsidP="00823BDA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c>
                        <w:tc>
                          <w:tcPr>
                            <w:tcW w:w="1282" w:type="dxa"/>
                          </w:tcPr>
                          <w:p w14:paraId="68AFCEFA" w14:textId="77777777" w:rsidR="000C70A2" w:rsidRDefault="000C70A2" w:rsidP="00823BDA">
                            <w:pPr>
                              <w:jc w:val="center"/>
                            </w:pPr>
                            <w:r>
                              <w:t>75</w:t>
                            </w:r>
                          </w:p>
                        </w:tc>
                        <w:tc>
                          <w:tcPr>
                            <w:tcW w:w="1282" w:type="dxa"/>
                          </w:tcPr>
                          <w:p w14:paraId="3BA43A37" w14:textId="77777777" w:rsidR="000C70A2" w:rsidRDefault="000C70A2" w:rsidP="00823BDA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c>
                      </w:tr>
                      <w:tr w:rsidR="000C70A2" w14:paraId="64BA482F" w14:textId="77777777" w:rsidTr="004C0EF2">
                        <w:trPr>
                          <w:trHeight w:val="406"/>
                        </w:trPr>
                        <w:tc>
                          <w:tcPr>
                            <w:tcW w:w="1384" w:type="dxa"/>
                            <w:vAlign w:val="center"/>
                          </w:tcPr>
                          <w:p w14:paraId="6D22A207" w14:textId="5C839508" w:rsidR="000C70A2" w:rsidRDefault="000C70A2" w:rsidP="004C0EF2">
                            <w:r>
                              <w:t>R</w:t>
                            </w:r>
                            <w:r w:rsidRPr="00E24046">
                              <w:rPr>
                                <w:vertAlign w:val="subscript"/>
                              </w:rPr>
                              <w:t>T</w:t>
                            </w:r>
                            <w:r>
                              <w:t xml:space="preserve"> in </w:t>
                            </w:r>
                            <w:r>
                              <w:rPr>
                                <w:rFonts w:cs="Arial"/>
                              </w:rPr>
                              <w:t>Ω</w:t>
                            </w:r>
                          </w:p>
                        </w:tc>
                        <w:tc>
                          <w:tcPr>
                            <w:tcW w:w="1178" w:type="dxa"/>
                          </w:tcPr>
                          <w:p w14:paraId="64AEC9D2" w14:textId="2326AABD" w:rsidR="000C70A2" w:rsidRDefault="000C70A2" w:rsidP="00D4488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281" w:type="dxa"/>
                          </w:tcPr>
                          <w:p w14:paraId="2081710E" w14:textId="3EDF9A13" w:rsidR="000C70A2" w:rsidRDefault="000C70A2" w:rsidP="00D4488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281" w:type="dxa"/>
                          </w:tcPr>
                          <w:p w14:paraId="20DAF1EA" w14:textId="742EB4EB" w:rsidR="000C70A2" w:rsidRDefault="000C70A2" w:rsidP="00D4488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282" w:type="dxa"/>
                          </w:tcPr>
                          <w:p w14:paraId="0A7F70F5" w14:textId="1D918F2F" w:rsidR="000C70A2" w:rsidRDefault="000C70A2" w:rsidP="00D4488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282" w:type="dxa"/>
                          </w:tcPr>
                          <w:p w14:paraId="561D1D67" w14:textId="373F9706" w:rsidR="000C70A2" w:rsidRDefault="000C70A2" w:rsidP="00D4488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282" w:type="dxa"/>
                          </w:tcPr>
                          <w:p w14:paraId="35FDCD50" w14:textId="6EFE924D" w:rsidR="000C70A2" w:rsidRDefault="000C70A2" w:rsidP="00D44882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59700FE9" w14:textId="77777777" w:rsidR="000C70A2" w:rsidRDefault="000C70A2" w:rsidP="000C70A2"/>
                  </w:txbxContent>
                </v:textbox>
              </v:shape>
            </w:pict>
          </mc:Fallback>
        </mc:AlternateContent>
      </w:r>
      <w:r w:rsidRPr="000C70A2">
        <w:rPr>
          <w:rFonts w:asciiTheme="minorHAnsi" w:hAnsiTheme="minorHAnsi" w:cstheme="minorHAnsi"/>
        </w:rPr>
        <w:br/>
      </w:r>
      <w:r w:rsidRPr="000C70A2">
        <w:rPr>
          <w:rFonts w:asciiTheme="minorHAnsi" w:hAnsiTheme="minorHAnsi" w:cstheme="minorHAnsi"/>
        </w:rPr>
        <w:br/>
      </w:r>
      <w:r w:rsidRPr="000C70A2">
        <w:rPr>
          <w:rFonts w:asciiTheme="minorHAnsi" w:hAnsiTheme="minorHAnsi" w:cstheme="minorHAnsi"/>
        </w:rPr>
        <w:br/>
      </w:r>
    </w:p>
    <w:p w14:paraId="34FDA08E" w14:textId="77777777" w:rsidR="004C0EF2" w:rsidRDefault="004C0EF2" w:rsidP="000C70A2">
      <w:pPr>
        <w:rPr>
          <w:rFonts w:asciiTheme="minorHAnsi" w:hAnsiTheme="minorHAnsi" w:cstheme="minorHAnsi"/>
        </w:rPr>
      </w:pPr>
    </w:p>
    <w:p w14:paraId="3F0562CA" w14:textId="3A13C55A" w:rsidR="004C0EF2" w:rsidRDefault="00580E8A" w:rsidP="000C70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Kennlinie</w:t>
      </w:r>
    </w:p>
    <w:p w14:paraId="1502255D" w14:textId="4461D185" w:rsidR="0023116C" w:rsidRDefault="00934A45" w:rsidP="000C70A2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0E5CDE9" wp14:editId="4B1937DD">
            <wp:extent cx="5400675" cy="4391025"/>
            <wp:effectExtent l="0" t="0" r="9525" b="9525"/>
            <wp:docPr id="2088485979" name="Grafik 1" descr="Ein Bild, das Text, Rechteck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85979" name="Grafik 1" descr="Ein Bild, das Text, Rechteck, Diagramm, Reihe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16C" w:rsidSect="00330B76">
      <w:headerReference w:type="default" r:id="rId21"/>
      <w:pgSz w:w="11906" w:h="16838" w:code="9"/>
      <w:pgMar w:top="789" w:right="851" w:bottom="99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313219" w14:textId="77777777" w:rsidR="00766019" w:rsidRDefault="00766019" w:rsidP="00330B76">
      <w:r>
        <w:separator/>
      </w:r>
    </w:p>
  </w:endnote>
  <w:endnote w:type="continuationSeparator" w:id="0">
    <w:p w14:paraId="5D0D0387" w14:textId="77777777" w:rsidR="00766019" w:rsidRDefault="00766019" w:rsidP="00330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1D1567" w14:textId="77777777" w:rsidR="00766019" w:rsidRDefault="00766019" w:rsidP="00330B76">
      <w:r>
        <w:separator/>
      </w:r>
    </w:p>
  </w:footnote>
  <w:footnote w:type="continuationSeparator" w:id="0">
    <w:p w14:paraId="1C9DAB3C" w14:textId="77777777" w:rsidR="00766019" w:rsidRDefault="00766019" w:rsidP="00330B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92"/>
      <w:gridCol w:w="5514"/>
      <w:gridCol w:w="1768"/>
    </w:tblGrid>
    <w:tr w:rsidR="00B33819" w14:paraId="7348DDFB" w14:textId="77777777" w:rsidTr="0080034B">
      <w:trPr>
        <w:cantSplit/>
        <w:trHeight w:hRule="exact" w:val="454"/>
        <w:tblHeader/>
      </w:trPr>
      <w:tc>
        <w:tcPr>
          <w:tcW w:w="2055" w:type="dxa"/>
          <w:vMerge w:val="restart"/>
        </w:tcPr>
        <w:p w14:paraId="4DAC01EA" w14:textId="77777777" w:rsidR="0080034B" w:rsidRDefault="0080034B" w:rsidP="0080034B">
          <w:pPr>
            <w:rPr>
              <w:sz w:val="14"/>
            </w:rPr>
          </w:pPr>
          <w:r>
            <w:rPr>
              <w:noProof/>
            </w:rPr>
            <w:drawing>
              <wp:anchor distT="0" distB="0" distL="107950" distR="36195" simplePos="0" relativeHeight="251658240" behindDoc="0" locked="0" layoutInCell="1" allowOverlap="1" wp14:anchorId="28C62C85" wp14:editId="55A6B7F1">
                <wp:simplePos x="0" y="0"/>
                <wp:positionH relativeFrom="column">
                  <wp:posOffset>635</wp:posOffset>
                </wp:positionH>
                <wp:positionV relativeFrom="page">
                  <wp:posOffset>104775</wp:posOffset>
                </wp:positionV>
                <wp:extent cx="381600" cy="356400"/>
                <wp:effectExtent l="0" t="0" r="0" b="5715"/>
                <wp:wrapSquare wrapText="right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600" cy="356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AD24898" w14:textId="77777777" w:rsidR="0080034B" w:rsidRDefault="0080034B" w:rsidP="0080034B">
          <w:pPr>
            <w:rPr>
              <w:sz w:val="14"/>
            </w:rPr>
          </w:pPr>
          <w:r>
            <w:rPr>
              <w:sz w:val="14"/>
            </w:rPr>
            <w:t>Friedrich-Ebert-Schule</w:t>
          </w:r>
        </w:p>
        <w:p w14:paraId="5037E036" w14:textId="77777777" w:rsidR="00B33819" w:rsidRPr="00330B76" w:rsidRDefault="00B33819" w:rsidP="0080034B">
          <w:pPr>
            <w:rPr>
              <w:sz w:val="14"/>
            </w:rPr>
          </w:pPr>
          <w:r w:rsidRPr="00330B76">
            <w:rPr>
              <w:sz w:val="14"/>
            </w:rPr>
            <w:t>Esslingen</w:t>
          </w:r>
          <w:r w:rsidR="0080034B">
            <w:rPr>
              <w:sz w:val="14"/>
            </w:rPr>
            <w:br/>
            <w:t>FES</w:t>
          </w:r>
        </w:p>
      </w:tc>
      <w:tc>
        <w:tcPr>
          <w:tcW w:w="5640" w:type="dxa"/>
          <w:vAlign w:val="center"/>
        </w:tcPr>
        <w:p w14:paraId="0AA14E2A" w14:textId="77777777" w:rsidR="00B33819" w:rsidRPr="00330B76" w:rsidRDefault="000C70A2" w:rsidP="00330B76">
          <w:pPr>
            <w:jc w:val="center"/>
            <w:rPr>
              <w:b/>
              <w:bCs/>
            </w:rPr>
          </w:pPr>
          <w:r>
            <w:rPr>
              <w:b/>
            </w:rPr>
            <w:t>Automatisierungstechnik</w:t>
          </w:r>
        </w:p>
      </w:tc>
      <w:tc>
        <w:tcPr>
          <w:tcW w:w="1729" w:type="dxa"/>
        </w:tcPr>
        <w:p w14:paraId="69404CDD" w14:textId="77777777" w:rsidR="00580854" w:rsidRDefault="00B33819" w:rsidP="00330B76">
          <w:pPr>
            <w:rPr>
              <w:sz w:val="12"/>
              <w:szCs w:val="12"/>
            </w:rPr>
          </w:pPr>
          <w:r w:rsidRPr="00330B76">
            <w:rPr>
              <w:sz w:val="12"/>
              <w:szCs w:val="12"/>
            </w:rPr>
            <w:t>Name:</w:t>
          </w:r>
          <w:r w:rsidR="00580854" w:rsidRPr="00330B76">
            <w:rPr>
              <w:sz w:val="12"/>
              <w:szCs w:val="12"/>
            </w:rPr>
            <w:t xml:space="preserve"> </w:t>
          </w:r>
          <w:r w:rsidR="002A093F" w:rsidRPr="00330B76">
            <w:rPr>
              <w:sz w:val="12"/>
              <w:szCs w:val="12"/>
            </w:rPr>
            <w:t>Rahm</w:t>
          </w:r>
        </w:p>
        <w:p w14:paraId="62D1AF8C" w14:textId="7CCCF239" w:rsidR="00B33819" w:rsidRDefault="00580854" w:rsidP="008B5356">
          <w:pPr>
            <w:rPr>
              <w:sz w:val="12"/>
              <w:szCs w:val="12"/>
            </w:rPr>
          </w:pPr>
          <w:r w:rsidRPr="00330B76">
            <w:rPr>
              <w:sz w:val="12"/>
              <w:szCs w:val="12"/>
            </w:rPr>
            <w:t>Datum:</w:t>
          </w:r>
          <w:r w:rsidR="009300C6" w:rsidRPr="00330B76">
            <w:rPr>
              <w:sz w:val="12"/>
              <w:szCs w:val="12"/>
            </w:rPr>
            <w:t xml:space="preserve"> </w:t>
          </w:r>
          <w:r w:rsidR="00EE15BC">
            <w:rPr>
              <w:sz w:val="12"/>
              <w:szCs w:val="12"/>
            </w:rPr>
            <w:fldChar w:fldCharType="begin"/>
          </w:r>
          <w:r w:rsidR="00EE15BC">
            <w:rPr>
              <w:sz w:val="12"/>
              <w:szCs w:val="12"/>
            </w:rPr>
            <w:instrText xml:space="preserve"> CREATEDATE  \@ "dd.MM.yyyy"  \* MERGEFORMAT </w:instrText>
          </w:r>
          <w:r w:rsidR="00EE15BC">
            <w:rPr>
              <w:sz w:val="12"/>
              <w:szCs w:val="12"/>
            </w:rPr>
            <w:fldChar w:fldCharType="separate"/>
          </w:r>
          <w:r w:rsidR="00A2262B">
            <w:rPr>
              <w:noProof/>
              <w:sz w:val="12"/>
              <w:szCs w:val="12"/>
            </w:rPr>
            <w:t>24.09.2025</w:t>
          </w:r>
          <w:r w:rsidR="00EE15BC">
            <w:rPr>
              <w:sz w:val="12"/>
              <w:szCs w:val="12"/>
            </w:rPr>
            <w:fldChar w:fldCharType="end"/>
          </w:r>
        </w:p>
        <w:p w14:paraId="214871F7" w14:textId="7CA2F0F1" w:rsidR="00EE15BC" w:rsidRPr="00EE15BC" w:rsidRDefault="00EE15BC" w:rsidP="00985AF5">
          <w:pPr>
            <w:rPr>
              <w:sz w:val="8"/>
              <w:szCs w:val="8"/>
            </w:rPr>
          </w:pPr>
          <w:r>
            <w:rPr>
              <w:sz w:val="8"/>
              <w:szCs w:val="8"/>
            </w:rPr>
            <w:fldChar w:fldCharType="begin"/>
          </w:r>
          <w:r>
            <w:rPr>
              <w:sz w:val="8"/>
              <w:szCs w:val="8"/>
            </w:rPr>
            <w:instrText xml:space="preserve"> FILENAME   \* MERGEFORMAT </w:instrText>
          </w:r>
          <w:r>
            <w:rPr>
              <w:sz w:val="8"/>
              <w:szCs w:val="8"/>
            </w:rPr>
            <w:fldChar w:fldCharType="separate"/>
          </w:r>
          <w:r w:rsidR="00A2262B">
            <w:rPr>
              <w:noProof/>
              <w:sz w:val="8"/>
              <w:szCs w:val="8"/>
            </w:rPr>
            <w:t>1_2_1_Temperaturmessung_mit_PT100_FTM1.docx</w:t>
          </w:r>
          <w:r>
            <w:rPr>
              <w:sz w:val="8"/>
              <w:szCs w:val="8"/>
            </w:rPr>
            <w:fldChar w:fldCharType="end"/>
          </w:r>
        </w:p>
      </w:tc>
    </w:tr>
    <w:tr w:rsidR="00B33819" w14:paraId="637C0BAE" w14:textId="77777777" w:rsidTr="00330B76">
      <w:trPr>
        <w:cantSplit/>
        <w:trHeight w:hRule="exact" w:val="454"/>
        <w:tblHeader/>
      </w:trPr>
      <w:tc>
        <w:tcPr>
          <w:tcW w:w="2055" w:type="dxa"/>
          <w:vMerge/>
          <w:vAlign w:val="center"/>
        </w:tcPr>
        <w:p w14:paraId="4D78CA70" w14:textId="77777777" w:rsidR="00B33819" w:rsidRDefault="00B33819" w:rsidP="00330B76"/>
      </w:tc>
      <w:tc>
        <w:tcPr>
          <w:tcW w:w="5640" w:type="dxa"/>
          <w:vAlign w:val="center"/>
        </w:tcPr>
        <w:p w14:paraId="2DFB0607" w14:textId="77777777" w:rsidR="00B33819" w:rsidRPr="00272357" w:rsidRDefault="000C70A2" w:rsidP="00330B76">
          <w:pPr>
            <w:jc w:val="center"/>
          </w:pPr>
          <w:r>
            <w:t>Temperaturmessung mit PT100</w:t>
          </w:r>
        </w:p>
      </w:tc>
      <w:tc>
        <w:tcPr>
          <w:tcW w:w="1729" w:type="dxa"/>
          <w:vAlign w:val="center"/>
        </w:tcPr>
        <w:p w14:paraId="1222FE22" w14:textId="0EEFC7BC" w:rsidR="00B33819" w:rsidRPr="00330B76" w:rsidRDefault="008975F1" w:rsidP="00330B76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1.2.</w:t>
          </w:r>
          <w:r w:rsidR="0080034B">
            <w:rPr>
              <w:sz w:val="20"/>
              <w:szCs w:val="20"/>
            </w:rPr>
            <w:t>1.</w:t>
          </w:r>
          <w:r w:rsidR="0080034B" w:rsidRPr="0080034B">
            <w:rPr>
              <w:sz w:val="20"/>
              <w:szCs w:val="20"/>
            </w:rPr>
            <w:fldChar w:fldCharType="begin"/>
          </w:r>
          <w:r w:rsidR="0080034B" w:rsidRPr="0080034B">
            <w:rPr>
              <w:sz w:val="20"/>
              <w:szCs w:val="20"/>
            </w:rPr>
            <w:instrText>PAGE   \* MERGEFORMAT</w:instrText>
          </w:r>
          <w:r w:rsidR="0080034B" w:rsidRPr="0080034B">
            <w:rPr>
              <w:sz w:val="20"/>
              <w:szCs w:val="20"/>
            </w:rPr>
            <w:fldChar w:fldCharType="separate"/>
          </w:r>
          <w:r w:rsidR="00053D50">
            <w:rPr>
              <w:noProof/>
              <w:sz w:val="20"/>
              <w:szCs w:val="20"/>
            </w:rPr>
            <w:t>1</w:t>
          </w:r>
          <w:r w:rsidR="0080034B" w:rsidRPr="0080034B">
            <w:rPr>
              <w:sz w:val="20"/>
              <w:szCs w:val="20"/>
            </w:rPr>
            <w:fldChar w:fldCharType="end"/>
          </w:r>
        </w:p>
      </w:tc>
    </w:tr>
  </w:tbl>
  <w:p w14:paraId="28D90E4B" w14:textId="77777777" w:rsidR="004D6DD8" w:rsidRPr="00330B76" w:rsidRDefault="004D6DD8" w:rsidP="00330B76">
    <w:pPr>
      <w:pStyle w:val="Kopfzeile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B676C"/>
    <w:multiLevelType w:val="hybridMultilevel"/>
    <w:tmpl w:val="ECB4412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2E3DC2"/>
    <w:multiLevelType w:val="hybridMultilevel"/>
    <w:tmpl w:val="1798905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6329F"/>
    <w:multiLevelType w:val="hybridMultilevel"/>
    <w:tmpl w:val="82D819BE"/>
    <w:lvl w:ilvl="0" w:tplc="0407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2E181D15"/>
    <w:multiLevelType w:val="multilevel"/>
    <w:tmpl w:val="D4B8100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6813719"/>
    <w:multiLevelType w:val="hybridMultilevel"/>
    <w:tmpl w:val="77183C9C"/>
    <w:lvl w:ilvl="0" w:tplc="579AFF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7F56072"/>
    <w:multiLevelType w:val="hybridMultilevel"/>
    <w:tmpl w:val="ABC2D00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A4DC0"/>
    <w:multiLevelType w:val="hybridMultilevel"/>
    <w:tmpl w:val="F2D69FE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8FA1A16"/>
    <w:multiLevelType w:val="hybridMultilevel"/>
    <w:tmpl w:val="85CC4D38"/>
    <w:lvl w:ilvl="0" w:tplc="579AFF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FF06760"/>
    <w:multiLevelType w:val="hybridMultilevel"/>
    <w:tmpl w:val="572800CE"/>
    <w:lvl w:ilvl="0" w:tplc="957E8A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6174A"/>
    <w:multiLevelType w:val="hybridMultilevel"/>
    <w:tmpl w:val="60AE5D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FC4854"/>
    <w:multiLevelType w:val="hybridMultilevel"/>
    <w:tmpl w:val="B8B6B9BC"/>
    <w:lvl w:ilvl="0" w:tplc="579AFF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0F14B4"/>
    <w:multiLevelType w:val="hybridMultilevel"/>
    <w:tmpl w:val="F6F0154A"/>
    <w:lvl w:ilvl="0" w:tplc="0407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7079158B"/>
    <w:multiLevelType w:val="hybridMultilevel"/>
    <w:tmpl w:val="2E7247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DD79DC"/>
    <w:multiLevelType w:val="hybridMultilevel"/>
    <w:tmpl w:val="797611E4"/>
    <w:lvl w:ilvl="0" w:tplc="957E8A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770C78"/>
    <w:multiLevelType w:val="multilevel"/>
    <w:tmpl w:val="5B80DB7E"/>
    <w:lvl w:ilvl="0">
      <w:start w:val="1"/>
      <w:numFmt w:val="decimal"/>
      <w:lvlText w:val="%1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1080"/>
        </w:tabs>
        <w:ind w:left="907" w:hanging="907"/>
      </w:pPr>
      <w:rPr>
        <w:rFonts w:hint="default"/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Restart w:val="0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Restart w:val="0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Restart w:val="0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num w:numId="1" w16cid:durableId="405884351">
    <w:abstractNumId w:val="6"/>
  </w:num>
  <w:num w:numId="2" w16cid:durableId="1927492401">
    <w:abstractNumId w:val="11"/>
  </w:num>
  <w:num w:numId="3" w16cid:durableId="1524854659">
    <w:abstractNumId w:val="2"/>
  </w:num>
  <w:num w:numId="4" w16cid:durableId="955717342">
    <w:abstractNumId w:val="0"/>
  </w:num>
  <w:num w:numId="5" w16cid:durableId="2143452461">
    <w:abstractNumId w:val="4"/>
  </w:num>
  <w:num w:numId="6" w16cid:durableId="219026225">
    <w:abstractNumId w:val="13"/>
  </w:num>
  <w:num w:numId="7" w16cid:durableId="1669181">
    <w:abstractNumId w:val="3"/>
  </w:num>
  <w:num w:numId="8" w16cid:durableId="1411151134">
    <w:abstractNumId w:val="8"/>
  </w:num>
  <w:num w:numId="9" w16cid:durableId="1822892291">
    <w:abstractNumId w:val="14"/>
  </w:num>
  <w:num w:numId="10" w16cid:durableId="33696839">
    <w:abstractNumId w:val="7"/>
  </w:num>
  <w:num w:numId="11" w16cid:durableId="667712400">
    <w:abstractNumId w:val="10"/>
  </w:num>
  <w:num w:numId="12" w16cid:durableId="1309676458">
    <w:abstractNumId w:val="1"/>
  </w:num>
  <w:num w:numId="13" w16cid:durableId="1795059999">
    <w:abstractNumId w:val="5"/>
  </w:num>
  <w:num w:numId="14" w16cid:durableId="49426417">
    <w:abstractNumId w:val="12"/>
  </w:num>
  <w:num w:numId="15" w16cid:durableId="17981856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0A2"/>
    <w:rsid w:val="00051313"/>
    <w:rsid w:val="00053D50"/>
    <w:rsid w:val="000670ED"/>
    <w:rsid w:val="000C70A2"/>
    <w:rsid w:val="000D4BAC"/>
    <w:rsid w:val="000E1DA9"/>
    <w:rsid w:val="000E30AA"/>
    <w:rsid w:val="000F3EDC"/>
    <w:rsid w:val="000F5E03"/>
    <w:rsid w:val="000F6D6C"/>
    <w:rsid w:val="000F7147"/>
    <w:rsid w:val="0014379E"/>
    <w:rsid w:val="00146C0A"/>
    <w:rsid w:val="001E12F6"/>
    <w:rsid w:val="001E3FD6"/>
    <w:rsid w:val="00201329"/>
    <w:rsid w:val="0023116C"/>
    <w:rsid w:val="00232D7E"/>
    <w:rsid w:val="0024484A"/>
    <w:rsid w:val="00272357"/>
    <w:rsid w:val="0028276C"/>
    <w:rsid w:val="002A093F"/>
    <w:rsid w:val="002A22BA"/>
    <w:rsid w:val="002B41D9"/>
    <w:rsid w:val="002B567F"/>
    <w:rsid w:val="002E03EF"/>
    <w:rsid w:val="002F3991"/>
    <w:rsid w:val="00301305"/>
    <w:rsid w:val="00311F88"/>
    <w:rsid w:val="00313A97"/>
    <w:rsid w:val="00330B76"/>
    <w:rsid w:val="00346090"/>
    <w:rsid w:val="00375676"/>
    <w:rsid w:val="00385C43"/>
    <w:rsid w:val="00391368"/>
    <w:rsid w:val="003B0ECD"/>
    <w:rsid w:val="003C2662"/>
    <w:rsid w:val="003E0AB3"/>
    <w:rsid w:val="00422C4B"/>
    <w:rsid w:val="00431EDF"/>
    <w:rsid w:val="00437A46"/>
    <w:rsid w:val="00461950"/>
    <w:rsid w:val="004B706C"/>
    <w:rsid w:val="004C0EF2"/>
    <w:rsid w:val="004C3A00"/>
    <w:rsid w:val="004D142B"/>
    <w:rsid w:val="004D6DD8"/>
    <w:rsid w:val="0052716C"/>
    <w:rsid w:val="00533E7B"/>
    <w:rsid w:val="00580854"/>
    <w:rsid w:val="00580E8A"/>
    <w:rsid w:val="005D21AC"/>
    <w:rsid w:val="006E3003"/>
    <w:rsid w:val="0070250D"/>
    <w:rsid w:val="00704AEE"/>
    <w:rsid w:val="00757A39"/>
    <w:rsid w:val="00766019"/>
    <w:rsid w:val="007A0D5B"/>
    <w:rsid w:val="007A60C1"/>
    <w:rsid w:val="007E7C59"/>
    <w:rsid w:val="007F16A6"/>
    <w:rsid w:val="0080034B"/>
    <w:rsid w:val="00832990"/>
    <w:rsid w:val="00894011"/>
    <w:rsid w:val="008975F1"/>
    <w:rsid w:val="008A5032"/>
    <w:rsid w:val="008B5356"/>
    <w:rsid w:val="008C6F8D"/>
    <w:rsid w:val="009300C6"/>
    <w:rsid w:val="00934A45"/>
    <w:rsid w:val="009550DF"/>
    <w:rsid w:val="0098589F"/>
    <w:rsid w:val="00985AF5"/>
    <w:rsid w:val="009B127B"/>
    <w:rsid w:val="009D6112"/>
    <w:rsid w:val="00A10118"/>
    <w:rsid w:val="00A10508"/>
    <w:rsid w:val="00A2262B"/>
    <w:rsid w:val="00A34588"/>
    <w:rsid w:val="00AA5A24"/>
    <w:rsid w:val="00AA6DA1"/>
    <w:rsid w:val="00AB569E"/>
    <w:rsid w:val="00AD2A32"/>
    <w:rsid w:val="00AD501E"/>
    <w:rsid w:val="00B02308"/>
    <w:rsid w:val="00B33819"/>
    <w:rsid w:val="00B456CD"/>
    <w:rsid w:val="00B9514E"/>
    <w:rsid w:val="00C175CF"/>
    <w:rsid w:val="00C24795"/>
    <w:rsid w:val="00C50270"/>
    <w:rsid w:val="00C563B4"/>
    <w:rsid w:val="00C66145"/>
    <w:rsid w:val="00C85C2B"/>
    <w:rsid w:val="00CB4B8F"/>
    <w:rsid w:val="00D041FC"/>
    <w:rsid w:val="00D37BFB"/>
    <w:rsid w:val="00D56139"/>
    <w:rsid w:val="00E135CC"/>
    <w:rsid w:val="00E354F6"/>
    <w:rsid w:val="00E824C5"/>
    <w:rsid w:val="00EA2414"/>
    <w:rsid w:val="00ED602F"/>
    <w:rsid w:val="00EE15BC"/>
    <w:rsid w:val="00F12057"/>
    <w:rsid w:val="00F40653"/>
    <w:rsid w:val="00F63AA9"/>
    <w:rsid w:val="00F82C74"/>
    <w:rsid w:val="00FC7CE2"/>
    <w:rsid w:val="00FD3AD2"/>
    <w:rsid w:val="00FF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E37E922"/>
  <w15:docId w15:val="{20D3ED1C-6707-465B-90F8-661045E41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0C70A2"/>
    <w:rPr>
      <w:rFonts w:ascii="Arial" w:hAnsi="Arial"/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rFonts w:ascii="Calibri" w:hAnsi="Calibri" w:cs="Arial"/>
      <w:b/>
      <w:bCs/>
      <w:sz w:val="22"/>
      <w:lang w:val="fr-FR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ascii="Calibri" w:hAnsi="Calibri" w:cs="Arial"/>
      <w:b/>
      <w:bCs/>
      <w:sz w:val="22"/>
      <w:szCs w:val="28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ascii="Calibri" w:hAnsi="Calibri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jc w:val="center"/>
      <w:outlineLvl w:val="3"/>
    </w:pPr>
    <w:rPr>
      <w:rFonts w:ascii="Calibri" w:hAnsi="Calibri"/>
      <w:sz w:val="28"/>
    </w:r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rFonts w:ascii="Calibri" w:hAnsi="Calibri"/>
      <w:b/>
      <w:bCs/>
      <w:sz w:val="16"/>
      <w:lang w:val="en-GB"/>
    </w:rPr>
  </w:style>
  <w:style w:type="paragraph" w:styleId="berschrift6">
    <w:name w:val="heading 6"/>
    <w:basedOn w:val="Standard"/>
    <w:next w:val="Standard"/>
    <w:qFormat/>
    <w:pPr>
      <w:keepNext/>
      <w:jc w:val="right"/>
      <w:outlineLvl w:val="5"/>
    </w:pPr>
    <w:rPr>
      <w:rFonts w:ascii="Calibri" w:hAnsi="Calibri"/>
      <w:b/>
      <w:bCs/>
      <w:sz w:val="16"/>
    </w:rPr>
  </w:style>
  <w:style w:type="paragraph" w:styleId="berschrift7">
    <w:name w:val="heading 7"/>
    <w:basedOn w:val="Standard"/>
    <w:next w:val="Standard"/>
    <w:qFormat/>
    <w:pPr>
      <w:keepNext/>
      <w:outlineLvl w:val="6"/>
    </w:pPr>
    <w:rPr>
      <w:rFonts w:ascii="Calibri" w:hAnsi="Calibri"/>
      <w:sz w:val="20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qFormat/>
    <w:rPr>
      <w:i/>
      <w:iCs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  <w:rPr>
      <w:rFonts w:ascii="Calibri" w:hAnsi="Calibri"/>
      <w:sz w:val="22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  <w:rPr>
      <w:rFonts w:ascii="Calibri" w:hAnsi="Calibri"/>
      <w:sz w:val="22"/>
    </w:rPr>
  </w:style>
  <w:style w:type="character" w:styleId="Seitenzahl">
    <w:name w:val="page number"/>
    <w:basedOn w:val="Absatz-Standardschriftart"/>
  </w:style>
  <w:style w:type="paragraph" w:styleId="Textkrper">
    <w:name w:val="Body Text"/>
    <w:basedOn w:val="Standard"/>
    <w:pPr>
      <w:jc w:val="center"/>
    </w:pPr>
    <w:rPr>
      <w:rFonts w:ascii="Calibri" w:hAnsi="Calibri" w:cs="Arial"/>
      <w:sz w:val="28"/>
    </w:rPr>
  </w:style>
  <w:style w:type="paragraph" w:styleId="Titel">
    <w:name w:val="Title"/>
    <w:basedOn w:val="Standard"/>
    <w:qFormat/>
    <w:pPr>
      <w:jc w:val="center"/>
    </w:pPr>
    <w:rPr>
      <w:rFonts w:ascii="Calibri" w:hAnsi="Calibri"/>
      <w:sz w:val="28"/>
    </w:rPr>
  </w:style>
  <w:style w:type="character" w:styleId="Hyperlink">
    <w:name w:val="Hyperlink"/>
    <w:rPr>
      <w:color w:val="0000FF"/>
      <w:u w:val="single"/>
    </w:rPr>
  </w:style>
  <w:style w:type="paragraph" w:styleId="Textkrper-Zeileneinzug">
    <w:name w:val="Body Text Indent"/>
    <w:basedOn w:val="Standard"/>
    <w:pPr>
      <w:ind w:left="284" w:hanging="284"/>
    </w:pPr>
    <w:rPr>
      <w:rFonts w:ascii="Calibri" w:hAnsi="Calibri"/>
      <w:sz w:val="20"/>
    </w:rPr>
  </w:style>
  <w:style w:type="paragraph" w:styleId="Textkrper2">
    <w:name w:val="Body Text 2"/>
    <w:basedOn w:val="Standard"/>
    <w:pPr>
      <w:jc w:val="center"/>
    </w:pPr>
    <w:rPr>
      <w:rFonts w:ascii="Calibri" w:hAnsi="Calibri"/>
      <w:bCs/>
      <w:sz w:val="16"/>
      <w:szCs w:val="20"/>
      <w:lang w:val="en-GB"/>
    </w:rPr>
  </w:style>
  <w:style w:type="paragraph" w:styleId="Textkrper3">
    <w:name w:val="Body Text 3"/>
    <w:basedOn w:val="Standard"/>
    <w:rPr>
      <w:rFonts w:ascii="Calibri" w:hAnsi="Calibri"/>
      <w:sz w:val="16"/>
    </w:rPr>
  </w:style>
  <w:style w:type="paragraph" w:styleId="Sprechblasentext">
    <w:name w:val="Balloon Text"/>
    <w:basedOn w:val="Standard"/>
    <w:semiHidden/>
    <w:rsid w:val="00E135CC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330B76"/>
    <w:pPr>
      <w:ind w:left="720"/>
      <w:contextualSpacing/>
    </w:pPr>
    <w:rPr>
      <w:rFonts w:ascii="Calibri" w:hAnsi="Calibri"/>
      <w:sz w:val="22"/>
    </w:rPr>
  </w:style>
  <w:style w:type="character" w:customStyle="1" w:styleId="KopfzeileZchn">
    <w:name w:val="Kopfzeile Zchn"/>
    <w:basedOn w:val="Absatz-Standardschriftart"/>
    <w:link w:val="Kopfzeile"/>
    <w:uiPriority w:val="99"/>
    <w:rsid w:val="008B5356"/>
    <w:rPr>
      <w:rFonts w:asciiTheme="minorHAnsi" w:hAnsiTheme="minorHAnsi" w:cstheme="minorHAnsi"/>
      <w:sz w:val="22"/>
      <w:szCs w:val="24"/>
    </w:rPr>
  </w:style>
  <w:style w:type="table" w:styleId="Tabellenraster">
    <w:name w:val="Table Grid"/>
    <w:basedOn w:val="NormaleTabelle"/>
    <w:rsid w:val="000C70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6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customXml" Target="ink/ink5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lf\SkyDrive\FES_Vorlage_neu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1T22:05:09.68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52 62 1375 0 0,'4'-6'16302'0'0,"-6"6"-16316"0"0,0 1 1 0 0,-1 0-1 0 0,1-1 1 0 0,0 1-1 0 0,0 0 1 0 0,0 0 0 0 0,0 1-1 0 0,0-1 1 0 0,1 0-1 0 0,-1 1 1 0 0,0-1-1 0 0,1 1 1 0 0,-1-1-1 0 0,1 1 1 0 0,-1 0 0 0 0,1 0-1 0 0,0-1 1 0 0,0 1-1 0 0,-1 0 1 0 0,1 0-1 0 0,1 0 1 0 0,-1 0 0 0 0,0 0-1 0 0,1 0 1 0 0,-2 5-1 0 0,2-7 11 0 0,0 1 0 0 0,0-1-1 0 0,0 1 1 0 0,0-1-1 0 0,0 1 1 0 0,0-1 0 0 0,0 1-1 0 0,0-1 1 0 0,0 1 0 0 0,0-1-1 0 0,1 1 1 0 0,-1-1 0 0 0,0 1-1 0 0,0-1 1 0 0,0 1 0 0 0,1-1-1 0 0,-1 1 1 0 0,0-1 0 0 0,0 1-1 0 0,1-1 1 0 0,-1 1 0 0 0,0-1-1 0 0,1 0 1 0 0,-1 1-1 0 0,1-1 1 0 0,-1 0 0 0 0,1 1-1 0 0,-1-1 1 0 0,1 0 0 0 0,-1 1-1 0 0,1-1 1 0 0,-1 0 0 0 0,1 0-1 0 0,-1 0 1 0 0,1 0 0 0 0,-1 1-1 0 0,1-1 1 0 0,-1 0 0 0 0,1 0-1 0 0,-1 0 1 0 0,1 0 0 0 0,0 0-1 0 0,2 0-7 0 0,-1 0 0 0 0,0 0 0 0 0,0-1-1 0 0,0 1 1 0 0,0 0 0 0 0,0-1 0 0 0,0 1 0 0 0,0-1-1 0 0,2 0 1 0 0,1-2 173 0 0,-1 0 1 0 0,0-1-1 0 0,1 1 0 0 0,-1-1 0 0 0,-1 0 1 0 0,7-6-1 0 0,-9 8-94 0 0,1 0 1 0 0,-1 0-1 0 0,0 0 1 0 0,1 0 0 0 0,-1 0-1 0 0,0 0 1 0 0,0 0-1 0 0,-1 0 1 0 0,1 0-1 0 0,0 0 1 0 0,-1 0-1 0 0,1-1 1 0 0,-1 1-1 0 0,0 0 1 0 0,0 0-1 0 0,0-1 1 0 0,0-3 0 0 0,0 5-27 0 0,0 0 1 0 0,-1 0 0 0 0,1 1 0 0 0,0-1 0 0 0,0 0 0 0 0,-1 0 0 0 0,1 1 0 0 0,0-1 0 0 0,-1 0-1 0 0,1 1 1 0 0,-1-1 0 0 0,1 0 0 0 0,-1 1 0 0 0,1-1 0 0 0,-1 1 0 0 0,0-1 0 0 0,1 1 0 0 0,-1-1 0 0 0,0 1-1 0 0,1-1 1 0 0,-1 1 0 0 0,0 0 0 0 0,0-1 0 0 0,1 1 0 0 0,-2-1 0 0 0,0 1-31 0 0,1 0-1 0 0,-1 0 1 0 0,1 0 0 0 0,0 1-1 0 0,-1-1 1 0 0,1 0 0 0 0,-1 0 0 0 0,1 1-1 0 0,0-1 1 0 0,-1 1 0 0 0,1-1-1 0 0,0 1 1 0 0,-2 1 0 0 0,-1 0-130 0 0,0 1 0 0 0,0-1 0 0 0,1 1 0 0 0,0 0 0 0 0,-1 0 0 0 0,1 0 0 0 0,0 1 0 0 0,-3 4 0 0 0,-6 22-656 0 0,11-29 701 0 0,1 1 1 0 0,0-1 0 0 0,-1 0 0 0 0,1 1-1 0 0,0-1 1 0 0,0 1 0 0 0,0-1 0 0 0,0 1-1 0 0,0-1 1 0 0,0 1 0 0 0,1-1 0 0 0,-1 1-1 0 0,0-1 1 0 0,1 1 0 0 0,-1-1 0 0 0,1 1-1 0 0,1 2 1 0 0,-1-4 62 0 0,0 1 0 0 0,-1-1 0 0 0,1 1 0 0 0,0-1 0 0 0,0 1 0 0 0,0-1 0 0 0,0 0 0 0 0,0 1 0 0 0,0-1 0 0 0,0 0 0 0 0,0 1 0 0 0,0-1 0 0 0,0 0 0 0 0,0 0 0 0 0,0 0 0 0 0,0 0 0 0 0,0 0 0 0 0,0 0 0 0 0,0 0 0 0 0,0-1-1 0 0,0 1 1 0 0,0 0 0 0 0,0 0 0 0 0,-1-1 0 0 0,1 1 0 0 0,2-1 0 0 0,22-13 79 0 0,-19 10 63 0 0,-1-1 0 0 0,1 0 1 0 0,-1 0-1 0 0,0 0 1 0 0,5-9-1 0 0,-9 13-32 0 0,0-1 0 0 0,1 0 0 0 0,-1 0 0 0 0,-1 0 0 0 0,1 0 0 0 0,0 0 0 0 0,0 0 0 0 0,-1 0 0 0 0,1-5 0 0 0,-1 6-30 0 0,0 0 0 0 0,0 0 0 0 0,0 0 0 0 0,0 0 0 0 0,-1 0 0 0 0,1 0 0 0 0,0 0 1 0 0,-1 0-1 0 0,1 0 0 0 0,-1 0 0 0 0,1 0 0 0 0,-1 0 0 0 0,1 0 0 0 0,-1 0 0 0 0,0 0 1 0 0,1 0-1 0 0,-1 0 0 0 0,0 1 0 0 0,0-1 0 0 0,-1-1 0 0 0,0 1-45 0 0,1 0-1 0 0,-1 0 1 0 0,0 1-1 0 0,1-1 1 0 0,-1 1-1 0 0,0-1 1 0 0,0 1-1 0 0,0-1 1 0 0,1 1-1 0 0,-1 0 1 0 0,0 0-1 0 0,0 0 1 0 0,0 0-1 0 0,0 0 1 0 0,1 0-1 0 0,-1 0 1 0 0,0 1-1 0 0,0-1 1 0 0,0 0-1 0 0,1 1 1 0 0,-1 0-1 0 0,0-1 1 0 0,0 1-1 0 0,1 0 1 0 0,-1 0-1 0 0,1 0 1 0 0,-1 0-1 0 0,-1 2 1 0 0,-2 1-103 0 0,-1 0 0 0 0,1 0 1 0 0,1 0-1 0 0,-1 1 0 0 0,1 0 1 0 0,-6 8-1 0 0,8-11-4 0 0,1 1 1 0 0,-1-1 0 0 0,1 1-1 0 0,-1 0 1 0 0,1-1-1 0 0,0 1 1 0 0,0 0 0 0 0,1 0-1 0 0,-1-1 1 0 0,1 1-1 0 0,-1 0 1 0 0,1 0-1 0 0,0 0 1 0 0,0 0 0 0 0,0 4-1 0 0,1-6 69 0 0,-1-1-1 0 0,1 1 0 0 0,-1-1 1 0 0,0 1-1 0 0,1-1 1 0 0,-1 1-1 0 0,1-1 0 0 0,-1 1 1 0 0,1-1-1 0 0,-1 1 1 0 0,1-1-1 0 0,-1 0 0 0 0,1 1 1 0 0,0-1-1 0 0,-1 0 1 0 0,1 1-1 0 0,0-1 1 0 0,-1 0-1 0 0,1 0 0 0 0,0 1 1 0 0,-1-1-1 0 0,1 0 1 0 0,0 0-1 0 0,-1 0 0 0 0,1 0 1 0 0,0 0-1 0 0,0 0 1 0 0,-1 0-1 0 0,1 0 0 0 0,0-1 1 0 0,-1 1-1 0 0,1 0 1 0 0,0 0-1 0 0,-1 0 0 0 0,1-1 1 0 0,0 1-1 0 0,-1 0 1 0 0,1-1-1 0 0,0 0 0 0 0,25-13 30 0 0,-21 9 109 0 0,0 1 0 0 0,0-1 0 0 0,-1 1-1 0 0,0-1 1 0 0,0-1 0 0 0,7-9 0 0 0,-10 14-76 0 0,0-1 1 0 0,-1 1 0 0 0,1-1 0 0 0,0 0 0 0 0,0 1 0 0 0,-1-1 0 0 0,1 0 0 0 0,-1 0 0 0 0,1 1-1 0 0,-1-1 1 0 0,0 0 0 0 0,0 0 0 0 0,0 0 0 0 0,0 1 0 0 0,0-1 0 0 0,0 0 0 0 0,0 0-1 0 0,-1 0 1 0 0,1 1 0 0 0,-1-1 0 0 0,1 0 0 0 0,-1 1 0 0 0,0-1 0 0 0,0 0 0 0 0,1 1 0 0 0,-1-1-1 0 0,-1 1 1 0 0,-1-3 0 0 0,2 3-36 0 0,0 0 0 0 0,0 0 0 0 0,0 0 0 0 0,0 1 0 0 0,0-1 0 0 0,0 0-1 0 0,0 1 1 0 0,0-1 0 0 0,0 1 0 0 0,-1-1 0 0 0,1 1 0 0 0,0-1 0 0 0,0 1 0 0 0,-1 0 0 0 0,1 0 0 0 0,0-1-1 0 0,-1 1 1 0 0,1 0 0 0 0,0 0 0 0 0,-2 1 0 0 0,0-1-31 0 0,1 1 1 0 0,0-1-1 0 0,-1 1 1 0 0,1 0-1 0 0,0 0 1 0 0,0 0-1 0 0,0 0 0 0 0,0 0 1 0 0,0 1-1 0 0,-3 1 1 0 0,1 1-67 0 0,1-1 1 0 0,-1 0 0 0 0,1 1-1 0 0,0 0 1 0 0,0 0 0 0 0,0 0-1 0 0,0 0 1 0 0,1 0 0 0 0,0 1-1 0 0,-2 4 1 0 0,3-7 47 0 0,0 1-1 0 0,1-1 1 0 0,-1 0-1 0 0,1 0 1 0 0,0 1-1 0 0,0-1 1 0 0,0 0-1 0 0,0 0 1 0 0,0 1 0 0 0,0-1-1 0 0,1 0 1 0 0,-1 0-1 0 0,1 1 1 0 0,0-1-1 0 0,0 0 1 0 0,0 0-1 0 0,0 0 1 0 0,0 0-1 0 0,0 0 1 0 0,0 0-1 0 0,2 2 1 0 0,-2-3 29 0 0,0 0 0 0 0,1 0 0 0 0,-1-1-1 0 0,0 1 1 0 0,1 0 0 0 0,-1 0 0 0 0,1-1 0 0 0,-1 1 0 0 0,1-1-1 0 0,-1 1 1 0 0,1-1 0 0 0,-1 1 0 0 0,1-1 0 0 0,0 0 0 0 0,-1 0-1 0 0,1 0 1 0 0,-1 0 0 0 0,1 0 0 0 0,-1 0 0 0 0,1 0 0 0 0,0-1-1 0 0,-1 1 1 0 0,1 0 0 0 0,-1-1 0 0 0,1 1 0 0 0,-1-1 0 0 0,1 0 0 0 0,-1 1-1 0 0,1-1 1 0 0,-1 0 0 0 0,3-2 0 0 0,-2 2 72 0 0,1-1 0 0 0,-1-1 1 0 0,1 1-1 0 0,-1 0 0 0 0,0 0 1 0 0,0-1-1 0 0,0 0 0 0 0,0 1 1 0 0,0-1-1 0 0,-1 0 0 0 0,1 0 0 0 0,-1 1 1 0 0,0-1-1 0 0,0 0 0 0 0,0 0 1 0 0,0-1-1 0 0,0-4 0 0 0,-1 6-45 0 0,1 1 1 0 0,-1-1-1 0 0,0 0 0 0 0,0 1 1 0 0,0-1-1 0 0,-1 0 0 0 0,1 0 1 0 0,0 1-1 0 0,-1-1 0 0 0,1 0 0 0 0,-1 1 1 0 0,0-1-1 0 0,1 0 0 0 0,-1 1 1 0 0,0-1-1 0 0,0 1 0 0 0,0-1 0 0 0,0 1 1 0 0,0 0-1 0 0,0-1 0 0 0,-1 1 1 0 0,1 0-1 0 0,0 0 0 0 0,-1 0 1 0 0,1 0-1 0 0,-1 0 0 0 0,1 0 0 0 0,-1 0 1 0 0,0 0-1 0 0,1 1 0 0 0,-1-1 1 0 0,0 0-1 0 0,-2 0 0 0 0,3 1-35 0 0,-1 0-1 0 0,1 0 0 0 0,-1 0 1 0 0,1 0-1 0 0,-1 0 0 0 0,1 0 1 0 0,-1 1-1 0 0,1-1 0 0 0,0 0 1 0 0,-1 1-1 0 0,1-1 1 0 0,-1 1-1 0 0,1-1 0 0 0,0 1 1 0 0,0 0-1 0 0,-1-1 0 0 0,1 1 1 0 0,0 0-1 0 0,0 0 1 0 0,0 0-1 0 0,0 0 0 0 0,0 0 1 0 0,0 0-1 0 0,0 0 0 0 0,0 0 1 0 0,0 1-1 0 0,0-1 1 0 0,1 0-1 0 0,-1 0 0 0 0,0 1 1 0 0,1-1-1 0 0,-1 3 0 0 0,0-1-59 0 0,0-1 0 0 0,0 1 0 0 0,0-1 0 0 0,1 1-1 0 0,-1 0 1 0 0,1-1 0 0 0,0 1 0 0 0,-1 0 0 0 0,1 0 0 0 0,1-1-1 0 0,-1 1 1 0 0,0 0 0 0 0,1-1 0 0 0,-1 1 0 0 0,1 0-1 0 0,1 3 1 0 0,-1-6-86 0 0,14 3-1590 0 0,-7-6-1192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1T22:05:24.33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683 60 5183 0 0,'0'0'4964'0'0,"-22"9"-1305"0"0,6 3-2508 0 0,1 0 0 0 0,-15 17 1 0 0,6-3-621 0 0,-29 43 1 0 0,35-44-487 0 0,-76 100 410 0 0,64-90-455 0 0,1 2 0 0 0,-41 69 0 0 0,51-75 0 0 0,12-20 0 0 0,1 0 0 0 0,0 0 0 0 0,-5 12 0 0 0,7-13 25 0 0,-1 0 1 0 0,0 0-1 0 0,-13 17 0 0 0,-13 23 56 0 0,-23 59 185 0 0,42-85-266 0 0,6 0 1376 0 0,6-19-1354 0 0,-6 6 19 0 0,3-6-40 0 0,2-2-1 0 0,-1 0 11 0 0,2-3 298 0 0,8-15-85 0 0,85-120-24 0 0,38-57-200 0 0,-127 185 0 0 0,44-51 0 0 0,-16 21 0 0 0,-10 9 32 0 0,24-40 0 0 0,33-44-24 0 0,-57 83 38 0 0,-11 15-73 0 0,15-15 0 0 0,5-4 27 0 0,-15 14 0 0 0,-14 16 0 0 0,-3 0 0 0 0,1 2-3 0 0,0 0 0 0 0,-1 0 0 0 0,1 0 1 0 0,0 0-1 0 0,0-1 0 0 0,0 1 0 0 0,0 0 0 0 0,0 0 0 0 0,0 0 0 0 0,0-1 0 0 0,0 1 0 0 0,1 0 0 0 0,-1 0 0 0 0,0 0 1 0 0,1 0-1 0 0,-1 0 0 0 0,0 0 0 0 0,1 0 0 0 0,0 0 0 0 0,-1 0 0 0 0,2-2 0 0 0,4-5-18 0 0,5-14-22 0 0,-10 20 43 0 0,-4 4 0 0 0,-1 0 20 0 0,1 0 0 0 0,0 1-1 0 0,0 0 1 0 0,0 0 0 0 0,1 0-1 0 0,-1 0 1 0 0,1 0 0 0 0,-3 4-1 0 0,-7 8 71 0 0,2-4-65 0 0,1 1 0 0 0,1 0 1 0 0,-11 18-1 0 0,1-1-9 0 0,-46 75-16 0 0,23-31 31 0 0,-3 4 2 0 0,-2-9-33 0 0,-52 56 0 0 0,67-84 0 0 0,-48 84 0 0 0,71-112 0 0 0,0-1 0 0 0,-13 16 0 0 0,13-19 0 0 0,7-7 0 0 0,1 0 0 0 0,-1 0 0 0 0,0 1 0 0 0,0-1 0 0 0,0 0 0 0 0,1 0 0 0 0,-1 0 0 0 0,0 1 0 0 0,1-1 0 0 0,-1 2 0 0 0,-4 8 0 0 0,-18 20 0 0 0,19-28 0 0 0,2 0 0 0 0,-1 0 0 0 0,1 0 0 0 0,-1 0 0 0 0,0 0 0 0 0,-1-1 0 0 0,2-1 11 0 0,1-1 32 0 0,1-4-33 0 0,1-1-20 0 0,2-3-4 0 0,0 0 0 0 0,0 0 0 0 0,1 0 1 0 0,0 1-1 0 0,0-1 0 0 0,7-7 0 0 0,6-11-7 0 0,27-41 21 0 0,-22 26 0 0 0,38-80 0 0 0,-50 101 0 0 0,1 0 0 0 0,24-31 0 0 0,-19 28 0 0 0,9-13 14 0 0,-2 1 2 0 0,39-44 0 0 0,67-74-82 0 0,-114 137 65 0 0,22-18 0 0 0,3-2-9 0 0,-32 30 10 0 0,-6 4 0 0 0,0 0 0 0 0,1 0 0 0 0,-1 1 0 0 0,0-2 0 0 0,0 1 0 0 0,0 0 0 0 0,-1 0 0 0 0,3-5 0 0 0,-2 3 0 0 0,0 0 0 0 0,-1 0 0 0 0,2 1 0 0 0,0-3-53 0 0,-4 7 34 0 0,-8 11 46 0 0,-11 13 18 0 0,6-8-13 0 0,-20 29 0 0 0,25-32-11 0 0,-1-1 1 0 0,-14 16-1 0 0,-15 18-21 0 0,80-112-64 0 0,58-53 64 0 0,-65 80 0 0 0,-32 35 11 0 0,-2 2 107 0 0,6-15-47 0 0,-3 11-71 0 0,0-1 0 0 0,0-1 0 0 0,1 1 0 0 0,-1 1 0 0 0,1-1 0 0 0,7-7 0 0 0,-9 10 0 0 0,-2 3 0 0 0,0 0 0 0 0,0 0 0 0 0,0 0 0 0 0,0 0 0 0 0,0 0 0 0 0,0 0 0 0 0,1 0 0 0 0,-1 0 0 0 0,0 0 0 0 0,0 0 0 0 0,0 0 0 0 0,0 0 0 0 0,0 0 0 0 0,0 0 0 0 0,0 0 0 0 0,0 0 0 0 0,0 0 0 0 0,0-1 0 0 0,0 1 0 0 0,0 0 0 0 0,0 0 0 0 0,0 0 0 0 0,0 0 0 0 0,0 0 0 0 0,0 0 0 0 0,0 0 0 0 0,0 0 0 0 0,0 0 0 0 0,0 0 0 0 0,0 0 0 0 0,0 0 0 0 0,0 0 0 0 0,0 0 0 0 0,0 0 0 0 0,0 0 0 0 0,0 0 0 0 0,0 0 0 0 0,0 0 0 0 0,0-1 0 0 0,-1 1 0 0 0,1 0 0 0 0,0 0 0 0 0,0 0 0 0 0,0 0 0 0 0,0 0 0 0 0,0 0 0 0 0,0 0 0 0 0,0 0 0 0 0,0 0 0 0 0,0 0 0 0 0,0 0 0 0 0,0 0 0 0 0,0 0 0 0 0,0 0 0 0 0,0 0 0 0 0,0 0 0 0 0,0 0 0 0 0,0 0 0 0 0,0 0 0 0 0,0 0 0 0 0,0 0 0 0 0,-1 0 0 0 0,1 0 0 0 0,0 0 0 0 0,0 0 0 0 0,0 0 0 0 0,0 0 0 0 0,-5 3 0 0 0,-5 3 0 0 0,-4 9-16 0 0,0 1 0 0 0,0 0 0 0 0,-15 26 0 0 0,26-38 16 0 0,-1 0 0 0 0,0-1 0 0 0,0 0 0 0 0,4-3-2 0 0,0 0 0 0 0,0 0 0 0 0,0 1 0 0 0,0-1 0 0 0,0 0 0 0 0,0 0 0 0 0,-1 0 0 0 0,1 0 0 0 0,0 0 0 0 0,0 1 0 0 0,0-1 0 0 0,0 0 0 0 0,-1 0 0 0 0,1 0 0 0 0,0 0-1 0 0,0 0 1 0 0,0 0 0 0 0,0 0 0 0 0,-1 0 0 0 0,1 0 0 0 0,0 0 0 0 0,0 0 0 0 0,0 0 0 0 0,-1 0 0 0 0,1 0 0 0 0,0 0 0 0 0,0 0 0 0 0,0 0 0 0 0,-1 0 0 0 0,1 0 0 0 0,0 0 0 0 0,0 0 0 0 0,0 0 0 0 0,-1 0 0 0 0,1 0 0 0 0,0 0 0 0 0,0 0 0 0 0,-2-8-42 0 0,4-9 19 0 0,-2 17 24 0 0,9-47-116 0 0,-12 53 117 0 0,-1 1 0 0 0,0-1 0 0 0,-1 0 0 0 0,-6 7 0 0 0,-2 3-64 0 0,11-13 64 0 0,7-9-53 0 0,20-34-22 0 0,-22 37 75 0 0,0-1 0 0 0,0 1-13 0 0,-1 1-54 0 0,-1 1-10 0 0,-2 5 89 0 0,0-1 0 0 0,-1 0 0 0 0,1 0 0 0 0,0 0 0 0 0,-1 0 1 0 0,0 0-1 0 0,1 0 0 0 0,-1 0 0 0 0,-1 0 0 0 0,-2 3 0 0 0,-2 3 34 0 0,-12 17-22 0 0,2 0 1 0 0,-27 58 0 0 0,38-72-25 0 0,-15 28 0 0 0,4 0 0 0 0,3-9 0 0 0,4-9 0 0 0,-1 0 0 0 0,-1-1 0 0 0,-1 0 0 0 0,-19 23 0 0 0,-33 40 64 0 0,3-15 139 0 0,2 21-86 0 0,57-87-117 0 0,-1 1 0 0 0,2-2 0 0 0,0 0 0 0 0,1 1 0 0 0,-1-1 0 0 0,1 0 0 0 0,0 0 0 0 0,-1 1 0 0 0,1-1 0 0 0,-1 4 0 0 0,-18 42 64 0 0,16-35-64 0 0,-3 20 0 0 0,-8 5 0 0 0,0-4 0 0 0,14-29 0 0 0,0-1 0 0 0,-1 0 0 0 0,1 0 0 0 0,-1 0 0 0 0,0 0 0 0 0,0-1 0 0 0,1 0 11 0 0,0-1 31 0 0,-1 1-31 0 0,-1 0-11 0 0,23-50-221 0 0,-3 23-90 0 0,-10 14 81 0 0,0 0-1 0 0,-1 0 1 0 0,7-16 0 0 0,-14 29 222 0 0,0-1 0 0 0,-1 0 0 0 0,0 0 0 0 0,1 0 0 0 0,-1 0 0 0 0,-3 2 0 0 0,-11 13 211 0 0,-23 45-97 0 0,37-59-116 0 0,2-3-44 0 0,0 0 1 0 0,-1-4 42 0 0,1-1 11 0 0,1 1 0 0 0,-1-1 0 0 0,-2 3-16 0 0,-3 5-14 0 0,-2 5 12 0 0,-13 25 18 0 0,18-31 0 0 0,2-5 0 0 0,0-1 0 0 0,0 2-77 0 0,1 1-1 0 0,-1-1 1 0 0,1 1-1 0 0,0-1 1 0 0,-1 1 0 0 0,1-1-1 0 0,0 1 1 0 0,0-1-1 0 0,0 1 1 0 0,0-1-1 0 0,0 1 1 0 0,1-2-1 0 0,3-3-3141 0 0</inkml:trace>
  <inkml:trace contextRef="#ctx0" brushRef="#br0" timeOffset="869.71">81 961 6047 0 0,'0'0'7496'0'0,"-19"-6"-3617"0"0,19 5-3835 0 0,-16 4 401 0 0,14-3-347 0 0,-9 8 66 0 0,0 3-107 0 0,4-2-48 0 0,4-5-9 0 0,-6 14 0 0 0,7-13 0 0 0,2 0 0 0 0,0 0 0 0 0,1-1 0 0 0,1 1 0 0 0,-2-5 12 0 0,1 1-1 0 0,0 0 0 0 0,-1 0 1 0 0,1-1-1 0 0,-1 1 1 0 0,1-1-1 0 0,0 1 0 0 0,0 0 1 0 0,-1-1-1 0 0,1 0 0 0 0,0 1 1 0 0,0-1-1 0 0,0 1 1 0 0,-1-1-1 0 0,1 0 0 0 0,0 0 1 0 0,0 1-1 0 0,0-1 1 0 0,0 0-1 0 0,0 0 0 0 0,0 0 1 0 0,0 0-1 0 0,0 0 0 0 0,-1 0 1 0 0,1 0-1 0 0,0 0 1 0 0,0 0-1 0 0,0-1 0 0 0,0 1 1 0 0,0 0-1 0 0,0 0 1 0 0,-1-1-1 0 0,1 1 0 0 0,0-1 1 0 0,0 1-1 0 0,-1-1 0 0 0,1 1 1 0 0,1-2-1 0 0,0 0 41 0 0,1-1-1 0 0,-1 0 0 0 0,0 1 0 0 0,1-1 1 0 0,-2-1-1 0 0,1 1 0 0 0,0 0 1 0 0,0 0-1 0 0,-1-1 0 0 0,0 1 0 0 0,0 0 1 0 0,0-1-1 0 0,0 0 0 0 0,0 1 1 0 0,-1-1-1 0 0,1-6 0 0 0,-2 7 9 0 0,1 3-51 0 0,0-1 0 0 0,0 1 0 0 0,-1-1 0 0 0,1 1 0 0 0,0-1 0 0 0,-1 1 0 0 0,1 0 0 0 0,0-1 0 0 0,-1 1 0 0 0,1 0 0 0 0,0-1 0 0 0,-1 1 0 0 0,1 0 0 0 0,-1-1 0 0 0,1 1 0 0 0,-1 0 0 0 0,1 0 0 0 0,-1-1 0 0 0,1 1 0 0 0,-1 0 0 0 0,1 0 0 0 0,-1 0 0 0 0,1 0 0 0 0,-1 0 0 0 0,1 0 0 0 0,-1 0 1 0 0,1 0-1 0 0,-1 0 0 0 0,0 0 0 0 0,1 0 0 0 0,-1 0 0 0 0,1 0 0 0 0,-1 0 0 0 0,1 0 0 0 0,-1 1 0 0 0,-1-1-2 0 0,1 0 1 0 0,-1 1-1 0 0,1-1 0 0 0,0 1 1 0 0,-1-1-1 0 0,1 1 1 0 0,0 0-1 0 0,-1-1 1 0 0,1 1-1 0 0,0 0 0 0 0,0 0 1 0 0,0 0-1 0 0,-1 0 1 0 0,0 2-1 0 0,1-2-151 0 0,-2 3-2545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1T22:05:32.86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395 20 455 0 0,'10'-19'15352'0'0,"-19"37"-14520"0"0,-59 146 1065 0 0,54-130-1738 0 0,-22 47-114 0 0,14-35-26 0 0,7-26 589 0 0,9-17-190 0 0,7-15-228 0 0,7-9-166 0 0,0 0-1 0 0,2 0 1 0 0,14-23 0 0 0,12-24 25 0 0,-28 49-46 0 0,23-45 32 0 0,-26 56-30 0 0,0 0-1 0 0,0 0 0 0 0,0 1 1 0 0,1 0-1 0 0,11-11 0 0 0,-9 9 339 0 0,-15 15-160 0 0,-25 42 641 0 0,19-23-734 0 0,-11 25 1 0 0,-14 26-38 0 0,27-57-36 0 0,7-11-1 0 0,-1 1 0 0 0,0-1 0 0 0,0 0 0 0 0,-1-1-1 0 0,0 0 1 0 0,-8 8 0 0 0,13-14-14 0 0,-7 5 67 0 0,8-6-68 0 0,0 0 0 0 0,0 0 0 0 0,0 0 0 0 0,0 0 0 0 0,0 0 1 0 0,0-1-1 0 0,0 1 0 0 0,0 0 0 0 0,0 0 0 0 0,0 0 0 0 0,0 0 0 0 0,0 0 0 0 0,0 0 0 0 0,0 0 0 0 0,0 0 0 0 0,0-1 0 0 0,0 1 0 0 0,0 0 1 0 0,0 0-1 0 0,0 0 0 0 0,0 0 0 0 0,0 0 0 0 0,0 0 0 0 0,0 0 0 0 0,0 0 0 0 0,0 0 0 0 0,0-1 0 0 0,0 1 0 0 0,0 0 0 0 0,0 0 0 0 0,-1 0 1 0 0,1 0-1 0 0,0 0 0 0 0,0 0 0 0 0,0 0 0 0 0,0 0 0 0 0,0 0 0 0 0,0 0 0 0 0,0 0 0 0 0,0 0 0 0 0,0 0 0 0 0,0 0 0 0 0,-1 0 0 0 0,1 0 1 0 0,0 0-1 0 0,0 0 0 0 0,0-1 0 0 0,0 1 0 0 0,0 0 0 0 0,0 0 0 0 0,0 0 0 0 0,-1 1 0 0 0,12-21-55 0 0,0 1 0 0 0,24-31 0 0 0,-6 9 0 0 0,5-12 54 0 0,28-39 0 0 0,-58 87-1 0 0,-2 2 3 0 0,0 0 0 0 0,0 1-1 0 0,1-1 1 0 0,-1 1 0 0 0,1 0-1 0 0,5-4 1 0 0,-7 5 111 0 0,-5 7-165 0 0,-21 35 72 0 0,-40 75 88 0 0,53-89-98 0 0,7-14-1 0 0,-1-1 0 0 0,0 1 0 0 0,-1-1 0 0 0,0 0 0 0 0,-14 16 0 0 0,18-25-9 0 0,1-4 0 0 0,3-5 0 0 0,1-4 0 0 0,25-36-26 0 0,43-71-84 0 0,-18 51 110 0 0,-93 155 139 0 0,32-62-84 0 0,6-19-55 0 0,0 0-1 0 0,0 0 1 0 0,0 0 0 0 0,-1 0-1 0 0,-7 11 1 0 0,10-18 6 0 0,1-1 6 0 0,0 1-1 0 0,-1-1 1 0 0,1 1 0 0 0,0-1 0 0 0,-1 1 0 0 0,1-1-1 0 0,0 1 1 0 0,-1-1 0 0 0,1 1 0 0 0,0-1 0 0 0,-1 0-1 0 0,1 1 1 0 0,-1-1 0 0 0,1 0 0 0 0,-1 1 0 0 0,1-1-1 0 0,-1 0 1 0 0,1 0 0 0 0,-1 1 0 0 0,0-1-1 0 0,-1-1 0 0 0,1-2-11 0 0,0 0 0 0 0,1 2-28 0 0,0-1-1 0 0,0 1 0 0 0,0-1 1 0 0,0 0-1 0 0,0 1 1 0 0,0-1-1 0 0,1 1 0 0 0,-1-1 1 0 0,1 1-1 0 0,-1-1 1 0 0,1 1-1 0 0,-1-1 0 0 0,1 1 1 0 0,0-1-1 0 0,0 1 0 0 0,1-2 1 0 0,2-3-230 0 0,25-42-694 0 0,-11 19 319 0 0,-7 13 355 0 0,-2 0 0 0 0,12-27-1 0 0,-20 42 288 0 0,-1 0 1 0 0,1 0-1 0 0,-1 0 0 0 0,1 0 1 0 0,-1 0-1 0 0,0 0 0 0 0,0 0 0 0 0,1 0 1 0 0,-1 0-1 0 0,0 0 0 0 0,0 0 0 0 0,0 0 1 0 0,0 0-1 0 0,0 0 0 0 0,0 0 0 0 0,-1 0 1 0 0,1 0-1 0 0,-1-2 0 0 0,0 2 3 0 0,-21 2-106 0 0,19-1 8 0 0,2-1 73 0 0,1 1 1 0 0,-1 0-1 0 0,0 0 0 0 0,1 0 0 0 0,-1 0 1 0 0,0 1-1 0 0,1-1 0 0 0,-1 0 0 0 0,0 0 1 0 0,1 0-1 0 0,-1 0 0 0 0,0 1 1 0 0,1-1-1 0 0,-1 0 0 0 0,1 1 0 0 0,-1-1 1 0 0,0 1-1 0 0,1-1 0 0 0,-1 1 1 0 0,0 0-31 0 0,-3 3 81 0 0,1 0 0 0 0,-1 0 0 0 0,1 0 0 0 0,0 1 0 0 0,0-1 0 0 0,1 1 0 0 0,0 0 0 0 0,-1 0 0 0 0,2 0 0 0 0,-3 8 0 0 0,-7 14 133 0 0,-8 10 107 0 0,11-20-1 0 0,-16 23 0 0 0,9-19-180 0 0,-18 28 257 0 0,-6 17-159 0 0,33-53 52 0 0,-32 57 567 0 0,32-60-670 0 0,2-4-135 0 0,1 0 0 0 0,-1 1-1 0 0,1-1 1 0 0,0 0-1 0 0,1 1 1 0 0,-1 0 0 0 0,-1 10-1 0 0,0-2 105 0 0,-5 19-186 0 0,7-29 73 0 0,0-1 0 0 0,0-1 0 0 0,0 1 0 0 0,2-2 1 0 0,-2 2 36 0 0,2-4-36 0 0,0 0 0 0 0,0 0 0 0 0,0 0 0 0 0,0 0 0 0 0,0 0 0 0 0,0 0 0 0 0,0 0 0 0 0,0 0 0 0 0,0 0 0 0 0,0 0 0 0 0,0 0 0 0 0,0 0 0 0 0,0 0 0 0 0,0 0 0 0 0,0 0 0 0 0,0 0 0 0 0,0 0 0 0 0,0 0 0 0 0,-1 0 0 0 0,1 0 0 0 0,0 0 0 0 0,0 0 0 0 0,0 0 0 0 0,0 0 0 0 0,0 0 0 0 0,0 0 0 0 0,0 0 0 0 0,0 0 0 0 0,0 0 0 0 0,0 0 0 0 0,0 0 0 0 0,0 0 1 0 0,0 0-1 0 0,0 0 0 0 0,0 0 0 0 0,0 0 0 0 0,0 0 0 0 0,0 0 0 0 0,0 0 0 0 0,0 0 0 0 0,0 0 0 0 0,0 0 0 0 0,0 0 0 0 0,0 0 0 0 0,0 0 0 0 0,0 0 0 0 0,0 0 0 0 0,0 0 0 0 0,0 0 0 0 0,0 0 0 0 0,0 0 0 0 0,0 0 0 0 0,0 0 0 0 0,0-1 0 0 0,0 1 0 0 0,0 0 0 0 0,-1 0 0 0 0,-10 17 30 0 0,10-13-31 0 0,-1 0 0 0 0,0 0 0 0 0,-6 18 128 0 0,8-19-128 0 0,0 2 0 0 0,-7 24 0 0 0,3-17 13 0 0,0 1 0 0 0,1-1 0 0 0,1 1-1 0 0,-1 22 1 0 0,-2 8-13 0 0,5-39 0 0 0,-1 0 0 0 0,0-1 0 0 0,1 3 0 0 0,-2 0 0 0 0,-5 16 0 0 0,5-19 0 0 0,1 0 0 0 0,0-1 11 0 0,1-1 31 0 0,-1 2-31 0 0,-1-1-11 0 0,1 2 0 0 0,-1-1 0 0 0,-9 24 11 0 0,10-27 31 0 0,1-21-95 0 0,2 9 53 0 0,1 1 0 0 0,0-1 0 0 0,6-15 0 0 0,-4 15 0 0 0,-1 0 0 0 0,-1-1 0 0 0,4-23 0 0 0,-6 33 0 0 0,-1 0 0 0 0,0 0 0 0 0,0 5 0 0 0,-1 1 0 0 0,0-1 0 0 0,1 0 0 0 0,-1 0 0 0 0,0 1 0 0 0,0-1 0 0 0,-3 3 0 0 0,-5 13 0 0 0,-6 23 0 0 0,-2 5 0 0 0,16-43 0 0 0,-9 22 0 0 0,9-21 0 0 0,0-1 0 0 0,1 1 0 0 0,-5 14 51 0 0,5-18-118 0 0,3-2-3181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1T22:05:13.41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1 771 5007 0 0,'-1'1'13436'0'0,"2"-2"-14240"0"0,10-16 1930 0 0,-2 5-672 0 0,0 0 0 0 0,-2-1 0 0 0,1 0 0 0 0,-2 0 1 0 0,1 0-1 0 0,-2-1 0 0 0,6-21 0 0 0,-7 20 147 0 0,11-31-1 0 0,0 3-19 0 0,13-38 33 0 0,30-56-315 0 0,-47 113-278 0 0,-8 19-22 0 0,0 0 0 0 0,0 0 0 0 0,1 0 0 0 0,0 1 0 0 0,-1-1 0 0 0,1 1 0 0 0,1 0 0 0 0,8-7 0 0 0,5-4 15 0 0,6-11-1318 0 0,-24 26 1175 0 0,3-2 44 0 0,-1 0 1 0 0,-1 1-1 0 0,1-1 1 0 0,0 0-1 0 0,0 0 0 0 0,-1 0 1 0 0,1 0-1 0 0,-1 0 1 0 0,1-1-1 0 0,-1 1 1 0 0,1-3-1 0 0,1 0-22 0 0,-2 4 86 0 0,1-1-1 0 0,-1 0 1 0 0,0 1 0 0 0,-1-1 0 0 0,1 0-1 0 0,0 0 1 0 0,0 0 0 0 0,-1 0-1 0 0,1-3 1 0 0,1-6 21 0 0,0 1 0 0 0,13-22 0 0 0,-14 30-11 0 0,-1 1-42 0 0,1 0-11 0 0,-1 0 0 0 0,0 1 11 0 0,1-1 31 0 0,-1 0-20 0 0,1-1 31 0 0,0-1 11 0 0,0 1 0 0 0,1-1 0 0 0,-1 1 0 0 0,7-13-64 0 0,2-3 64 0 0,-10 16 0 0 0,-1 3-5 0 0,0 0 0 0 0,0 0 1 0 0,0 0-1 0 0,0 1 0 0 0,0-1 0 0 0,0 0 0 0 0,0 1 0 0 0,1-1 1 0 0,-1 0-1 0 0,-1 4 0 0 0,-39 90-6 0 0,29-70-13 0 0,-23 42 0 0 0,11-24 8 0 0,-39 78-92 0 0,51-97 27 0 0,0 0 0 0 0,-10 33-1 0 0,17-41 82 0 0,-12 23 0 0 0,-18 57-53 0 0,0-19-22 0 0,29-61 75 0 0,3-8 0 0 0,-1 0 0 0 0,0 0 0 0 0,-9 13 0 0 0,11-18 0 0 0,0-1 0 0 0,0 0 14 0 0,2-1 144 0 0,1-6-63 0 0,0 0 0 0 0,0 1-1 0 0,1-1 1 0 0,-1 1 0 0 0,1-1 0 0 0,4-7-1 0 0,0 0 268 0 0,9-28 418 0 0,16-70 0 0 0,-13 39-593 0 0,-9 44-155 0 0,14-30 0 0 0,15-40 96 0 0,19-19-128 0 0,-30 63 0 0 0,50-83-192 0 0,-69 120 375 0 0,0 3-941 0 0,0-3-3337 0 0</inkml:trace>
  <inkml:trace contextRef="#ctx0" brushRef="#br0" timeOffset="887.98">91 589 3223 0 0,'0'0'16036'0'0,"-10"19"-15176"0"0,6-11-831 0 0,1 1-1 0 0,0 0 1 0 0,1 0 0 0 0,-2 9-1 0 0,2-7 10 0 0,0 0 0 0 0,-6 13-1 0 0,-2 2-37 0 0,-10 23 0 0 0,18-46 0 0 0,1-1 0 0 0,-1 1 0 0 0,2 0 0 0 0,-1 0-30 0 0,1-3-121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1T22:05:04.63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65 952 455 0 0,'0'0'5951'0'0,"-1"1"-5552"0"0,1-1-161 0 0,-1 0 0 0 0,1 1 1 0 0,0-1-1 0 0,-1 0 0 0 0,1 0 0 0 0,0 0 1 0 0,-1 1-1 0 0,1-1 0 0 0,0 0 1 0 0,-1 0-1 0 0,1 0 0 0 0,0 0 0 0 0,-1 0 1 0 0,1 1-1 0 0,0-1 0 0 0,-1 0 1 0 0,1 0-1 0 0,-1 0 0 0 0,1 0 0 0 0,0 0 1 0 0,-1 0-1 0 0,1 0 0 0 0,0 0 1 0 0,-1-1-1 0 0,1 1 0 0 0,-1 0 0 0 0,1 0 1 0 0,-1 0-1 0 0,-5-2 1565 0 0,1-2 14 0 0,5 4-1755 0 0,-1-1 0 0 0,1 1 1 0 0,0 0-1 0 0,-1-1 0 0 0,1 1 1 0 0,-1-1-1 0 0,1 1 0 0 0,0 0 0 0 0,-1-1 1 0 0,1 1-1 0 0,-1 0 0 0 0,1-1 0 0 0,-1 1 1 0 0,1 0-1 0 0,-1 0 0 0 0,0 0 1 0 0,1-1-1 0 0,-1 1 0 0 0,1 0 0 0 0,-1 0 1 0 0,1 0-1 0 0,-1 0 0 0 0,1 0 0 0 0,-1 0 1 0 0,0 0-1 0 0,1 0 0 0 0,-1 0 1 0 0,1 0-1 0 0,-1 0 0 0 0,1 1 0 0 0,-1-1 1 0 0,0 0-1 0 0,1 0 0 0 0,-1 0 0 0 0,1 1 1 0 0,-1-1-1 0 0,1 0 0 0 0,0 1 1 0 0,-2 0-1 0 0,0 1-19 0 0,0-1-46 0 0,1 0 1 0 0,-1 1 0 0 0,1-1 0 0 0,0 0 0 0 0,-1 1 0 0 0,1-1 0 0 0,0 1 0 0 0,0-1 0 0 0,0 1 0 0 0,0 0 0 0 0,0-1 0 0 0,1 1 0 0 0,-1 0 0 0 0,0 0 0 0 0,1-1 0 0 0,-1 1 0 0 0,1 0 0 0 0,0 0 0 0 0,-1 0 0 0 0,1 0 0 0 0,0 0 0 0 0,0-1-1 0 0,0 1 1 0 0,1 0 0 0 0,-1 0 0 0 0,0 0 0 0 0,1 0 0 0 0,-1-1 0 0 0,2 4 0 0 0,-2-4-1 0 0,1 0 1 0 0,0-1-1 0 0,-1 1 0 0 0,1 0 0 0 0,0 0 1 0 0,0-1-1 0 0,0 1 0 0 0,-1 0 0 0 0,1-1 0 0 0,0 1 1 0 0,0-1-1 0 0,0 1 0 0 0,0-1 0 0 0,0 1 0 0 0,0-1 1 0 0,0 0-1 0 0,0 1 0 0 0,0-1 0 0 0,0 0 1 0 0,0 0-1 0 0,0 0 0 0 0,2 0 0 0 0,0 0 10 0 0,-1-1 0 0 0,1 0-1 0 0,-1 1 1 0 0,1-1 0 0 0,-1 0-1 0 0,1 0 1 0 0,-1-1 0 0 0,0 1 0 0 0,1 0-1 0 0,-1-1 1 0 0,0 1 0 0 0,0-1-1 0 0,0 0 1 0 0,2-3 0 0 0,-1 2 86 0 0,0 0 0 0 0,0 0 1 0 0,0-1-1 0 0,-1 0 0 0 0,1 1 0 0 0,-1-1 1 0 0,0 0-1 0 0,2-4 0 0 0,-4 7-52 0 0,0 0 1 0 0,1 1-1 0 0,-1-1 0 0 0,0 0 1 0 0,0 1-1 0 0,1-1 0 0 0,-1 0 1 0 0,0 0-1 0 0,0 1 0 0 0,0-1 1 0 0,0 0-1 0 0,0 0 0 0 0,0 1 0 0 0,0-1 1 0 0,0 0-1 0 0,0 0 0 0 0,0 1 1 0 0,0-1-1 0 0,-1 0 0 0 0,1 1 1 0 0,0-1-1 0 0,-1 0 0 0 0,1 0 0 0 0,0 1 1 0 0,-1-1-1 0 0,1 1 0 0 0,-1-1 1 0 0,1 0-1 0 0,-1 1 0 0 0,1-1 1 0 0,-1 1-1 0 0,1-1 0 0 0,-1 1 0 0 0,1-1 1 0 0,-1 1-1 0 0,0 0 0 0 0,1-1 1 0 0,-1 1-1 0 0,0 0 0 0 0,1-1 1 0 0,-2 1-1 0 0,-1 0 1 0 0,0 1-31 0 0,1-1-30 0 0,1 0 1 0 0,-1 1-1 0 0,1 0 0 0 0,-1-1 0 0 0,1 1 0 0 0,-1 0 1 0 0,1 0-1 0 0,0 0 0 0 0,-1 0 0 0 0,1 0 0 0 0,0 0 1 0 0,0 0-1 0 0,-1 0 0 0 0,1 0 0 0 0,0 1 0 0 0,0-1 1 0 0,1 0-1 0 0,-1 1 0 0 0,0-1 0 0 0,0 1 0 0 0,1-1 1 0 0,-1 1-1 0 0,1-1 0 0 0,-1 3 0 0 0,1-2-4 0 0,0 0 0 0 0,0 0 0 0 0,0-1-1 0 0,0 1 1 0 0,0 0 0 0 0,1 0 0 0 0,-1 0 0 0 0,0 0-1 0 0,1-1 1 0 0,0 1 0 0 0,-1 0 0 0 0,1-1 0 0 0,0 1-1 0 0,0 0 1 0 0,0-1 0 0 0,0 1 0 0 0,0-1 0 0 0,1 1-1 0 0,-1-1 1 0 0,0 0 0 0 0,1 0 0 0 0,-1 1 0 0 0,2 0 0 0 0,-1-1 21 0 0,0 0 0 0 0,0 0 1 0 0,0 0-1 0 0,0 0 0 0 0,1 0 1 0 0,-1 0-1 0 0,0-1 0 0 0,0 1 1 0 0,1-1-1 0 0,-1 0 1 0 0,0 1-1 0 0,0-1 0 0 0,1 0 1 0 0,-1-1-1 0 0,0 1 0 0 0,0 0 1 0 0,1 0-1 0 0,-1-1 0 0 0,0 0 1 0 0,0 1-1 0 0,0-1 1 0 0,1 0-1 0 0,-1 0 0 0 0,0 0 1 0 0,0 0-1 0 0,2-2 0 0 0,-2 2 40 0 0,0 0-1 0 0,0-1 0 0 0,-1 1 0 0 0,1 0 0 0 0,0-1 0 0 0,-1 1 1 0 0,1-1-1 0 0,-1 0 0 0 0,0 1 0 0 0,1-1 0 0 0,-1 0 1 0 0,0 0-1 0 0,0 0 0 0 0,0 0 0 0 0,0 0 0 0 0,-1 0 0 0 0,1 0 1 0 0,0 0-1 0 0,-1 0 0 0 0,1 0 0 0 0,-1 0 0 0 0,0 0 1 0 0,0-1-1 0 0,0 1 0 0 0,0-4 0 0 0,-1 5-26 0 0,1 0 0 0 0,-1-1 0 0 0,0 1 0 0 0,0-1 0 0 0,0 1 0 0 0,1 0 0 0 0,-1-1 0 0 0,0 1 0 0 0,-1 0 0 0 0,1 0 0 0 0,0 0 1 0 0,0 0-1 0 0,0 0 0 0 0,-1 0 0 0 0,1 0 0 0 0,0 0 0 0 0,-1 1 0 0 0,1-1 0 0 0,-1 0 0 0 0,1 1 0 0 0,-1-1 0 0 0,1 1 0 0 0,-1 0 0 0 0,1-1 0 0 0,-1 1 0 0 0,0 0 0 0 0,1 0 0 0 0,-1 0 0 0 0,1 0 0 0 0,-1 0 0 0 0,1 1 0 0 0,-4 0 0 0 0,4-1-29 0 0,-1 0 0 0 0,0 1 0 0 0,1-1 0 0 0,-1 1 0 0 0,1-1 0 0 0,0 1 0 0 0,-1 0 0 0 0,1 0 0 0 0,0 0 0 0 0,-1 0 0 0 0,1 0 0 0 0,0 0-1 0 0,0 0 1 0 0,0 0 0 0 0,-1 0 0 0 0,1 0 0 0 0,1 0 0 0 0,-1 1 0 0 0,0-1 0 0 0,0 1 0 0 0,0-1 0 0 0,1 0 0 0 0,-1 1 0 0 0,1-1 0 0 0,-1 1 0 0 0,1-1 0 0 0,-1 1 0 0 0,1 0 0 0 0,0-1 0 0 0,0 1 0 0 0,0-1-1 0 0,0 1 1 0 0,0-1 0 0 0,0 1 0 0 0,0 0 0 0 0,1 1 0 0 0,-1-2 13 0 0,0 0 0 0 0,0 0 0 0 0,0-1 0 0 0,0 1 0 0 0,1 0 1 0 0,-1 0-1 0 0,0-1 0 0 0,0 1 0 0 0,1 0 0 0 0,-1-1 0 0 0,0 1 0 0 0,1 0 0 0 0,-1-1 0 0 0,0 1 0 0 0,1 0 0 0 0,-1-1 0 0 0,1 1 0 0 0,-1-1 0 0 0,1 1 0 0 0,-1-1 0 0 0,1 1 1 0 0,0-1-1 0 0,-1 1 0 0 0,1-1 0 0 0,0 1 0 0 0,-1-1 0 0 0,1 0 0 0 0,0 0 0 0 0,-1 1 0 0 0,1-1 0 0 0,0 0 0 0 0,0 0 0 0 0,-1 0 0 0 0,1 0 0 0 0,0 0 0 0 0,0 0 0 0 0,-1 0 1 0 0,1 0-1 0 0,0 0 0 0 0,0 0 0 0 0,-1 0 0 0 0,1 0 0 0 0,0 0 0 0 0,-1-1 0 0 0,1 1 0 0 0,0 0 0 0 0,0 0 0 0 0,0-1 0 0 0,1 0 10 0 0,-1 0-1 0 0,0 0 1 0 0,1 0-1 0 0,-1 0 1 0 0,0 0-1 0 0,1 0 1 0 0,-1 0-1 0 0,0 0 1 0 0,0 0-1 0 0,0 0 1 0 0,0-1-1 0 0,0 1 1 0 0,0 0-1 0 0,0-1 1 0 0,-1 1-1 0 0,1-1 1 0 0,0 1-1 0 0,-1-1 1 0 0,1-1-1 0 0,-1 2 5 0 0,0-1-1 0 0,0 1 1 0 0,0-1-1 0 0,0 0 1 0 0,-1 1-1 0 0,1-1 1 0 0,0 1-1 0 0,-1 0 1 0 0,1-1-1 0 0,-1 1 1 0 0,0-1-1 0 0,1 1 1 0 0,-1 0-1 0 0,0-1 1 0 0,0 1-1 0 0,0 0 1 0 0,0 0-1 0 0,0 0 1 0 0,0 0-1 0 0,0 0 1 0 0,0 0-1 0 0,-1 0 1 0 0,1 0-1 0 0,0 0 1 0 0,-1 0-1 0 0,1 1 1 0 0,0-1-1 0 0,-1 1 1 0 0,1-1-1 0 0,-1 1 1 0 0,1-1-1 0 0,-1 1 1 0 0,1 0-1 0 0,-1 0 1 0 0,1 0 0 0 0,-1 0-1 0 0,1 0 1 0 0,-1 0-1 0 0,1 0 1 0 0,-1 0-1 0 0,1 0 1 0 0,-1 1-1 0 0,1-1 1 0 0,-1 1-1 0 0,1-1 1 0 0,-3 2-1 0 0,2-1-17 0 0,1 0 0 0 0,-1 1 0 0 0,1-1 0 0 0,0 0 0 0 0,-1 1 0 0 0,1-1 0 0 0,0 1 0 0 0,0-1 0 0 0,0 1 0 0 0,0-1 0 0 0,0 1 0 0 0,0 0 0 0 0,1 0 0 0 0,-1-1 0 0 0,0 1 0 0 0,1 0 0 0 0,0 0 0 0 0,-1 0 0 0 0,1 0 0 0 0,0-1 0 0 0,0 1 0 0 0,0 0 0 0 0,0 0 0 0 0,0 0 0 0 0,0 0 0 0 0,1 0 0 0 0,-1 0 0 0 0,0-1 0 0 0,1 1 0 0 0,0 0 0 0 0,1 3 0 0 0,0-2 9 0 0,0 0 0 0 0,2-1 0 0 0,-4-1 3 0 0,1-1 0 0 0,0 0 0 0 0,0 0 1 0 0,-1 0-1 0 0,1 1 0 0 0,0-1 0 0 0,0 0 0 0 0,-1 0 0 0 0,1 0 0 0 0,0 0 0 0 0,0 0 0 0 0,0-1 0 0 0,-1 1 0 0 0,1 0 0 0 0,0 0 1 0 0,-1 0-1 0 0,1-1 0 0 0,0 1 0 0 0,0 0 0 0 0,-1-1 0 0 0,1 1 0 0 0,0 0 0 0 0,-1-1 0 0 0,1 1 0 0 0,-1-1 0 0 0,2 0 0 0 0,7-13 91 0 0,-9 13-85 0 0,0-1-1 0 0,1 1 0 0 0,-1 0 0 0 0,0 0 0 0 0,0 0 0 0 0,0 0 0 0 0,0 0 0 0 0,0-1 0 0 0,0 1 0 0 0,0 0 0 0 0,0 0 0 0 0,-1 0 0 0 0,1 0 0 0 0,0 0 0 0 0,-1 0 0 0 0,1-1 0 0 0,-1 1 0 0 0,1 0 0 0 0,-1 0 0 0 0,1 0 0 0 0,-1 0 0 0 0,0 1 0 0 0,1-1 0 0 0,-1 0 1 0 0,0 0-1 0 0,0 0 0 0 0,0 0 0 0 0,0 1 0 0 0,0-1 0 0 0,0 1 0 0 0,0-1 0 0 0,0 0 0 0 0,0 1 0 0 0,0-1 0 0 0,0 1 0 0 0,0 0 0 0 0,0-1 0 0 0,0 1 0 0 0,0 0 0 0 0,0 0 0 0 0,-2 0 0 0 0,1-1-51 0 0,-1 1-1 0 0,1-1 0 0 0,-1 1 1 0 0,1 0-1 0 0,-1 0 0 0 0,1 0 1 0 0,-1 1-1 0 0,1-1 0 0 0,-1 0 1 0 0,1 1-1 0 0,-1 0 0 0 0,1-1 1 0 0,-1 1-1 0 0,1 0 0 0 0,0 0 1 0 0,0 0-1 0 0,-4 3 1 0 0</inkml:trace>
  <inkml:trace contextRef="#ctx0" brushRef="#br0" timeOffset="2207.38">88 937 919 0 0,'-4'3'19920'0'0,"5"-10"-19642"0"0,0 1 0 0 0,0 0 0 0 0,1 0 0 0 0,0 0 1 0 0,0 0-1 0 0,0 0 0 0 0,1 1 0 0 0,0-1 0 0 0,6-9 0 0 0,10-21 669 0 0,-7 10-732 0 0,2 1-1 0 0,0 0 1 0 0,20-26 0 0 0,9-14 81 0 0,52-77 93 0 0,-82 123-373 0 0,0 0 0 0 0,1 1 0 0 0,23-23 0 0 0,32-34-16 0 0,-45 44 0 0 0,-18 22 0 0 0,0 1 0 0 0,9-10 0 0 0,-12 16 1 0 0,4-4 1 0 0,-1-1 1 0 0,1 0-1 0 0,6-11 1 0 0,18-14 50 0 0,42-74 16 0 0,-35 54-74 0 0,-15 20-19 0 0,-23 32-96 0 0</inkml:trace>
  <inkml:trace contextRef="#ctx0" brushRef="#br0" timeOffset="11810.77">98 941 5295 0 0,'0'0'7627'0'0,"-18"8"-3439"0"0,18-7-3955 0 0,-8 1 2385 0 0,7-4-2560 0 0,1 2-34 0 0,-1-1 0 0 0,1 0 0 0 0,0 1-1 0 0,0-1 1 0 0,0 0 0 0 0,0 1 0 0 0,0-1 0 0 0,0 0-1 0 0,0 1 1 0 0,0-1 0 0 0,0 0 0 0 0,0 1 0 0 0,0-1 0 0 0,0 0-1 0 0,1 1 1 0 0,-1-1 0 0 0,0 0 0 0 0,0 1 0 0 0,1-1-1 0 0,0 0 1 0 0,3-10 237 0 0,0 1 0 0 0,1-1-1 0 0,7-9 1 0 0,27-58 771 0 0,-37 74-1022 0 0,5-9 71 0 0,1 1 1 0 0,0 0-1 0 0,10-11 1 0 0,-7 10 40 0 0,-5 6-43 0 0,0-1 0 0 0,1 1 1 0 0,-1 1-1 0 0,1-1 0 0 0,11-7 0 0 0,36-28-79 0 0,-21 15 0 0 0,-28 24 0 0 0,0 0 0 0 0,-1 0 0 0 0,1-1 0 0 0,-1 0 0 0 0,0 0 0 0 0,-1 0 0 0 0,1 0 0 0 0,3-7 0 0 0,0 2 0 0 0,36-43-827 0 0,-21 22-352 0 0,-15 16-2971 0 0,-5 11 2946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1T22:05:26.96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102 34 6047 0 0,'0'0'542'0'0,"-4"-16"7604"0"0,3 15-8073 0 0,0 1 0 0 0,0-1 0 0 0,0 0 0 0 0,0 0 0 0 0,0 1-1 0 0,0-1 1 0 0,0 0 0 0 0,0 1 0 0 0,0-1 0 0 0,0 1 0 0 0,0 0-1 0 0,-1-1 1 0 0,1 1 0 0 0,0 0 0 0 0,0-1 0 0 0,0 1 0 0 0,-1 0 0 0 0,1 0-1 0 0,0 0 1 0 0,0 0 0 0 0,0 0 0 0 0,-1 1 0 0 0,1-1 0 0 0,0 0-1 0 0,0 0 1 0 0,0 1 0 0 0,-1-1 0 0 0,1 1 0 0 0,0-1 0 0 0,0 1 0 0 0,0 0-1 0 0,-1 0 1 0 0,-2 1 167 0 0,0 1-1 0 0,1-1 1 0 0,0 1-1 0 0,-1-1 1 0 0,1 1 0 0 0,0 0-1 0 0,0 0 1 0 0,-3 4-1 0 0,2-1-239 0 0,3-5 0 0 0,0 1 0 0 0,0-1 0 0 0,0 0 0 0 0,0 1 0 0 0,0-1 0 0 0,0 1 0 0 0,1-1 0 0 0,-1 1 0 0 0,1 0 0 0 0,-1-1 0 0 0,1 1 0 0 0,-1 0 0 0 0,1 0 0 0 0,0-1 0 0 0,0 1 0 0 0,0 0 0 0 0,0-1 0 0 0,0 1 0 0 0,0 2 0 0 0,1 3-18 0 0,-1-4-15 0 0,4 3 20 0 0,-1-1 13 0 0,2-1 0 0 0,-2-3 0 0 0,2 1-10 0 0,-4-2 36 0 0,0 1 0 0 0,1-1 0 0 0,-1 0 0 0 0,0 0 0 0 0,1 1 0 0 0,-1-1 0 0 0,0 0 0 0 0,1 0 0 0 0,-1 0 0 0 0,0-1 0 0 0,1 1 0 0 0,-1 0 0 0 0,0 0 0 0 0,1-1 0 0 0,-1 1 0 0 0,0-1 0 0 0,0 1 0 0 0,1-1 0 0 0,-1 1 0 0 0,0-1 0 0 0,0 0 1 0 0,0 1-1 0 0,0-1 0 0 0,0 0 0 0 0,0 0 0 0 0,0 0 0 0 0,0 0 0 0 0,0 0 0 0 0,0 0 0 0 0,-1 0 0 0 0,1 0 0 0 0,0-1 0 0 0,-1 1 0 0 0,1 0 0 0 0,-1 0 0 0 0,1 0 0 0 0,-1-1 0 0 0,1 1 0 0 0,-1-2 0 0 0,2-1 127 0 0,-1-1-83 0 0,-1 1 15 0 0,0 3-75 0 0,0-1 0 0 0,0 1 0 0 0,0 0 0 0 0,0-1 0 0 0,0 1 1 0 0,-1 0-1 0 0,1-1 0 0 0,-1 1 0 0 0,1 0 0 0 0,-1-1 0 0 0,1 1 0 0 0,-1 0 0 0 0,1 0 1 0 0,-1-1-1 0 0,0 1 0 0 0,0 0 0 0 0,0 0 0 0 0,0 0 0 0 0,0 0 0 0 0,0 0 0 0 0,0 0 1 0 0,0 0-1 0 0,0 1 0 0 0,0-1 0 0 0,0 0 0 0 0,-1 0 0 0 0,1 1 0 0 0,-2-1 0 0 0,1 0-1 0 0,-1 0 0 0 0,1 1-1 0 0,-1-1 1 0 0,1 1 0 0 0,-1 0-1 0 0,1 0 1 0 0,-1 0 0 0 0,1 0-1 0 0,0 0 1 0 0,-1 0 0 0 0,-2 1-1 0 0,3 0-23 0 0,1-1 1 0 0,0 1-1 0 0,0-1 0 0 0,-1 1 1 0 0,1-1-1 0 0,0 1 0 0 0,0 0 1 0 0,0-1-1 0 0,0 1 0 0 0,0 0 1 0 0,0 0-1 0 0,0 0 0 0 0,0 0 0 0 0,0 0 1 0 0,1 0-1 0 0,-1 0 0 0 0,0 0 1 0 0,1 0-1 0 0,-1 0 0 0 0,0 1 1 0 0,1-1-1 0 0,-1 0 0 0 0,1 0 1 0 0,0 0-1 0 0,-1 1 0 0 0,1-1 0 0 0,0 0 1 0 0,0 1-1 0 0,0-1 0 0 0,0 0 1 0 0,0 3-1 0 0,1-1 4 0 0,-1 0 0 0 0,1 0 0 0 0,0 0 0 0 0,0-1 0 0 0,0 1 0 0 0,0 0 0 0 0,0 0 0 0 0,1-1 0 0 0,-1 1-1 0 0,1 0 1 0 0,0-1 0 0 0,0 0 0 0 0,0 1 0 0 0,2 1 0 0 0,-3-3 7 0 0,1 0 1 0 0,-1 0-1 0 0,0 0 0 0 0,1 0 0 0 0,-1 0 1 0 0,0 0-1 0 0,1-1 0 0 0,-1 1 0 0 0,1-1 1 0 0,0 1-1 0 0,-1-1 0 0 0,1 1 0 0 0,-1-1 1 0 0,1 0-1 0 0,-1 0 0 0 0,1 0 1 0 0,0 0-1 0 0,-1 0 0 0 0,1 0 0 0 0,-1 0 1 0 0,3-1-1 0 0,0 0 5 0 0,0-1 0 0 0,0 1 0 0 0,0-1 0 0 0,0 0 0 0 0,4-3 0 0 0,-3 3 30 0 0,-1-1-1 0 0,0 0 1 0 0,0 0 0 0 0,-1-1-1 0 0,1 1 1 0 0,-1-1-1 0 0,1 0 1 0 0,-1 1-1 0 0,0-2 1 0 0,3-5 0 0 0,-4 7 35 0 0,-1 1 0 0 0,0 0 0 0 0,0 0 0 0 0,-1 0 0 0 0,1-1 0 0 0,0 1-1 0 0,-1-1 1 0 0,0 1 0 0 0,1 0 0 0 0,-1-1 0 0 0,0 1 0 0 0,0-1 0 0 0,0 1 0 0 0,0 0 0 0 0,-1-1 0 0 0,1 1 0 0 0,-1-1 0 0 0,0 1 0 0 0,1 0 0 0 0,-1 0 0 0 0,0-1 0 0 0,0 1 0 0 0,-2-3 0 0 0,3 5-56 0 0,-1-1 1 0 0,0 0-1 0 0,1 1 0 0 0,-1-1 0 0 0,0 1 0 0 0,0-1 1 0 0,1 0-1 0 0,-1 1 0 0 0,0 0 0 0 0,0-1 1 0 0,0 1-1 0 0,0-1 0 0 0,1 1 0 0 0,-1 0 0 0 0,0 0 1 0 0,0-1-1 0 0,0 1 0 0 0,0 0 0 0 0,0 0 1 0 0,0 0-1 0 0,0 0 0 0 0,0 0 0 0 0,0 0 1 0 0,0 0-1 0 0,0 1 0 0 0,-1-1 0 0 0,0 1 16 0 0,-1 0-1 0 0,1-1 0 0 0,0 1 0 0 0,-1 0 1 0 0,1 0-1 0 0,0 1 0 0 0,0-1 1 0 0,-3 2-1 0 0,3-1-60 0 0,0-1 0 0 0,0 1 0 0 0,0 0 0 0 0,0 0 1 0 0,0 0-1 0 0,1 0 0 0 0,-1 0 0 0 0,1 0 0 0 0,-1 1 0 0 0,1-1 0 0 0,0 0 0 0 0,0 1 0 0 0,0-1 0 0 0,0 1 0 0 0,0-1 0 0 0,1 1 1 0 0,-1-1-1 0 0,1 1 0 0 0,0 0 0 0 0,-1 3 0 0 0,4 3-33 0 0,-3-9 57 0 0,1 1-49 0 0,11 5-340 0 0,-10-7 238 0 0,0 1-1 0 0,-1-1 0 0 0,1 1 1 0 0,-1-1-1 0 0,1 0 0 0 0,-1 1 1 0 0,1-1-1 0 0,-1 0 0 0 0,0 0 1 0 0,1 0-1 0 0,-1 0 0 0 0,0 0 1 0 0,0-1-1 0 0,0 1 0 0 0,0 0 1 0 0,2-2-1 0 0,0-1-992 0 0</inkml:trace>
</inkml:ink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EFB6A8-6C2E-4CBA-84BF-F61C40D47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FES_Vorlage_neu.dotx</Template>
  <TotalTime>0</TotalTime>
  <Pages>1</Pages>
  <Words>16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VFF FES</vt:lpstr>
    </vt:vector>
  </TitlesOfParts>
  <Company>Dipl.Ing.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VFF FES</dc:title>
  <dc:subject>Fortbildungskurs uC</dc:subject>
  <dc:creator>Rolf Rahm</dc:creator>
  <cp:keywords>Vorlage, Theorie</cp:keywords>
  <dc:description/>
  <cp:lastModifiedBy>Rolf Rahm</cp:lastModifiedBy>
  <cp:revision>4</cp:revision>
  <cp:lastPrinted>2025-09-24T19:52:00Z</cp:lastPrinted>
  <dcterms:created xsi:type="dcterms:W3CDTF">2025-09-24T19:07:00Z</dcterms:created>
  <dcterms:modified xsi:type="dcterms:W3CDTF">2025-09-24T19:52:00Z</dcterms:modified>
  <cp:category>FES</cp:category>
</cp:coreProperties>
</file>