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2FC34" w14:textId="0372ACC1" w:rsidR="00272357" w:rsidRDefault="00782383" w:rsidP="008B5356">
      <w:r w:rsidRPr="0078238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6ED31DB" wp14:editId="3E6F8C9C">
                <wp:simplePos x="0" y="0"/>
                <wp:positionH relativeFrom="column">
                  <wp:posOffset>2570813</wp:posOffset>
                </wp:positionH>
                <wp:positionV relativeFrom="paragraph">
                  <wp:posOffset>172085</wp:posOffset>
                </wp:positionV>
                <wp:extent cx="1738630" cy="248285"/>
                <wp:effectExtent l="0" t="1905" r="0" b="0"/>
                <wp:wrapNone/>
                <wp:docPr id="178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D4819" w14:textId="33D4C96B" w:rsidR="00782383" w:rsidRDefault="00782383" w:rsidP="00782383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Messtabelle: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ED31DB" id="_x0000_t202" coordsize="21600,21600" o:spt="202" path="m,l,21600r21600,l21600,xe">
                <v:stroke joinstyle="miter"/>
                <v:path gradientshapeok="t" o:connecttype="rect"/>
              </v:shapetype>
              <v:shape id="Text Box 396" o:spid="_x0000_s1026" type="#_x0000_t202" style="position:absolute;margin-left:202.45pt;margin-top:13.55pt;width:136.9pt;height:19.5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" filled="f" stroked="f">
                <v:textbox inset="0,0,0,0">
                  <w:txbxContent>
                    <w:p w14:paraId="661D4819" w14:textId="33D4C96B" w:rsidR="00782383" w:rsidRDefault="00782383" w:rsidP="00782383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Messtabelle:</w:t>
                      </w:r>
                    </w:p>
                  </w:txbxContent>
                </v:textbox>
              </v:shape>
            </w:pict>
          </mc:Fallback>
        </mc:AlternateContent>
      </w:r>
    </w:p>
    <w:p w14:paraId="02021A2E" w14:textId="0979627D" w:rsidR="00701969" w:rsidRDefault="00D125F7" w:rsidP="008B5356">
      <w:r w:rsidRPr="00701969"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45E8ED92" wp14:editId="5F21F174">
                <wp:simplePos x="0" y="0"/>
                <wp:positionH relativeFrom="margin">
                  <wp:align>left</wp:align>
                </wp:positionH>
                <wp:positionV relativeFrom="paragraph">
                  <wp:posOffset>279827</wp:posOffset>
                </wp:positionV>
                <wp:extent cx="2149475" cy="2113915"/>
                <wp:effectExtent l="0" t="19050" r="3175" b="19685"/>
                <wp:wrapNone/>
                <wp:docPr id="131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9475" cy="2113915"/>
                          <a:chOff x="472" y="2335"/>
                          <a:chExt cx="3385" cy="3329"/>
                        </a:xfrm>
                      </wpg:grpSpPr>
                      <wpg:grpSp>
                        <wpg:cNvPr id="132" name="Group 350"/>
                        <wpg:cNvGrpSpPr>
                          <a:grpSpLocks/>
                        </wpg:cNvGrpSpPr>
                        <wpg:grpSpPr bwMode="auto">
                          <a:xfrm>
                            <a:off x="1472" y="3772"/>
                            <a:ext cx="2010" cy="765"/>
                            <a:chOff x="91" y="136"/>
                            <a:chExt cx="109" cy="51"/>
                          </a:xfrm>
                        </wpg:grpSpPr>
                        <wps:wsp>
                          <wps:cNvPr id="133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" y="136"/>
                              <a:ext cx="109" cy="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Rectangle 352" descr="Wassertropfen"/>
                          <wps:cNvSpPr>
                            <a:spLocks noChangeArrowheads="1"/>
                          </wps:cNvSpPr>
                          <wps:spPr bwMode="auto">
                            <a:xfrm>
                              <a:off x="91" y="147"/>
                              <a:ext cx="109" cy="40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8"/>
                              <a:srcRect/>
                              <a:tile tx="0" ty="0" sx="100000" sy="100000" flip="none" algn="tl"/>
                            </a:blip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32" y="2992"/>
                            <a:ext cx="2100" cy="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354"/>
                        <wps:cNvSpPr>
                          <a:spLocks noChangeArrowheads="1"/>
                        </wps:cNvSpPr>
                        <wps:spPr bwMode="auto">
                          <a:xfrm>
                            <a:off x="707" y="3343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2AAFEB" w14:textId="77777777" w:rsidR="00701969" w:rsidRDefault="00701969" w:rsidP="00701969">
                              <w:pPr>
                                <w:jc w:val="center"/>
                              </w:pP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1832" y="4057"/>
                            <a:ext cx="66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3572" y="3157"/>
                            <a:ext cx="285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1B758" w14:textId="77777777" w:rsidR="00701969" w:rsidRDefault="00701969" w:rsidP="00701969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</w:rPr>
                                <w:sym w:font="Symbol" w:char="F04A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1861" y="4544"/>
                            <a:ext cx="46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1DB5B" w14:textId="77777777" w:rsidR="00701969" w:rsidRDefault="00701969" w:rsidP="00701969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sym w:font="Symbol" w:char="F04A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Line 359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7" y="3967"/>
                            <a:ext cx="48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361"/>
                        <wps:cNvSpPr>
                          <a:spLocks/>
                        </wps:cNvSpPr>
                        <wps:spPr bwMode="auto">
                          <a:xfrm>
                            <a:off x="472" y="5012"/>
                            <a:ext cx="1385" cy="652"/>
                          </a:xfrm>
                          <a:prstGeom prst="callout2">
                            <a:avLst>
                              <a:gd name="adj1" fmla="val 27606"/>
                              <a:gd name="adj2" fmla="val 108662"/>
                              <a:gd name="adj3" fmla="val 27606"/>
                              <a:gd name="adj4" fmla="val 141588"/>
                              <a:gd name="adj5" fmla="val -82056"/>
                              <a:gd name="adj6" fmla="val 16888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80DDA" w14:textId="77777777" w:rsidR="00701969" w:rsidRDefault="00701969" w:rsidP="00701969">
                              <w:pPr>
                                <w:jc w:val="right"/>
                              </w:pPr>
                              <w:r>
                                <w:rPr>
                                  <w:sz w:val="24"/>
                                </w:rPr>
                                <w:t>Wasserbad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Line 36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7" y="3967"/>
                            <a:ext cx="48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7" name="Group 365"/>
                        <wpg:cNvGrpSpPr>
                          <a:grpSpLocks/>
                        </wpg:cNvGrpSpPr>
                        <wpg:grpSpPr bwMode="auto">
                          <a:xfrm>
                            <a:off x="3147" y="2335"/>
                            <a:ext cx="422" cy="2128"/>
                            <a:chOff x="3147" y="2335"/>
                            <a:chExt cx="422" cy="2128"/>
                          </a:xfrm>
                        </wpg:grpSpPr>
                        <wps:wsp>
                          <wps:cNvPr id="148" name="Rectangle 366"/>
                          <wps:cNvSpPr>
                            <a:spLocks noChangeArrowheads="1"/>
                          </wps:cNvSpPr>
                          <wps:spPr bwMode="auto">
                            <a:xfrm rot="610638">
                              <a:off x="3336" y="2335"/>
                              <a:ext cx="135" cy="1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Line 367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391" y="2455"/>
                              <a:ext cx="0" cy="17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Freeform 368"/>
                          <wps:cNvSpPr>
                            <a:spLocks/>
                          </wps:cNvSpPr>
                          <wps:spPr bwMode="auto">
                            <a:xfrm rot="610638">
                              <a:off x="3147" y="4068"/>
                              <a:ext cx="135" cy="39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39"/>
                                <a:gd name="T2" fmla="*/ 8 w 25"/>
                                <a:gd name="T3" fmla="*/ 14 h 39"/>
                                <a:gd name="T4" fmla="*/ 8 w 25"/>
                                <a:gd name="T5" fmla="*/ 34 h 39"/>
                                <a:gd name="T6" fmla="*/ 13 w 25"/>
                                <a:gd name="T7" fmla="*/ 39 h 39"/>
                                <a:gd name="T8" fmla="*/ 17 w 25"/>
                                <a:gd name="T9" fmla="*/ 32 h 39"/>
                                <a:gd name="T10" fmla="*/ 17 w 25"/>
                                <a:gd name="T11" fmla="*/ 13 h 39"/>
                                <a:gd name="T12" fmla="*/ 25 w 25"/>
                                <a:gd name="T13" fmla="*/ 0 h 39"/>
                                <a:gd name="T14" fmla="*/ 0 w 25"/>
                                <a:gd name="T15" fmla="*/ 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39">
                                  <a:moveTo>
                                    <a:pt x="0" y="0"/>
                                  </a:moveTo>
                                  <a:lnTo>
                                    <a:pt x="8" y="14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3" y="39"/>
                                  </a:lnTo>
                                  <a:lnTo>
                                    <a:pt x="17" y="32"/>
                                  </a:lnTo>
                                  <a:lnTo>
                                    <a:pt x="17" y="13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Line 369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488" y="2580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Line 370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473" y="2659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Line 371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459" y="2739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Line 372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445" y="2819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373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432" y="2888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374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418" y="2967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375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404" y="3047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376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390" y="3127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377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377" y="3197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378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363" y="3277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379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348" y="3356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380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334" y="3436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381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320" y="3516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382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305" y="3595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383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291" y="3675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384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277" y="3755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385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264" y="3824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386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250" y="3903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387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236" y="3983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388"/>
                          <wps:cNvCnPr>
                            <a:cxnSpLocks noChangeShapeType="1"/>
                          </wps:cNvCnPr>
                          <wps:spPr bwMode="auto">
                            <a:xfrm rot="610638">
                              <a:off x="3221" y="4063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3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45" y="3603"/>
                              <a:ext cx="93" cy="53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8ED92" id="Group 349" o:spid="_x0000_s1027" style="position:absolute;margin-left:0;margin-top:22.05pt;width:169.25pt;height:166.45pt;z-index:251658241;mso-position-horizontal:left;mso-position-horizontal-relative:margin" coordorigin="472,2335" coordsize="3385,33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">
                <v:group id="Group 350" o:spid="_x0000_s1028" style="position:absolute;left:1472;top:3772;width:2010;height:765" coordorigin="91,136" coordsize="10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Rectangle 351" o:spid="_x0000_s1029" style="position:absolute;left:91;top:136;width:109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"/>
                  <v:rect id="Rectangle 352" o:spid="_x0000_s1030" alt="Wassertropfen" style="position:absolute;left:91;top:147;width:109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">
                    <v:fill r:id="rId9" o:title="Wassertropfen" recolor="t" type="tile"/>
                  </v:rect>
                </v:group>
                <v:rect id="Rectangle 353" o:spid="_x0000_s1031" style="position:absolute;left:932;top:2992;width:210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" filled="f"/>
                <v:oval id="Oval 354" o:spid="_x0000_s1032" style="position:absolute;left:707;top:3343;width:43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">
                  <v:textbox inset="0,0,0,0">
                    <w:txbxContent>
                      <w:p w14:paraId="252AAFEB" w14:textId="77777777" w:rsidR="00701969" w:rsidRDefault="00701969" w:rsidP="00701969">
                        <w:pPr>
                          <w:jc w:val="center"/>
                        </w:pPr>
                        <w:r>
                          <w:sym w:font="Symbol" w:char="F057"/>
                        </w:r>
                      </w:p>
                    </w:txbxContent>
                  </v:textbox>
                </v:oval>
                <v:rect id="Rectangle 355" o:spid="_x0000_s1033" style="position:absolute;left:1832;top:4057;width:66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"/>
                <v:shape id="Text Box 356" o:spid="_x0000_s1034" type="#_x0000_t202" style="position:absolute;left:3572;top:3157;width:28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2CB1B758" w14:textId="77777777" w:rsidR="00701969" w:rsidRDefault="00701969" w:rsidP="00701969">
                        <w:pPr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</w:rPr>
                          <w:sym w:font="Symbol" w:char="F04A"/>
                        </w:r>
                      </w:p>
                    </w:txbxContent>
                  </v:textbox>
                </v:shape>
                <v:shape id="Text Box 357" o:spid="_x0000_s1035" type="#_x0000_t202" style="position:absolute;left:1861;top:4544;width:463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73D1DB5B" w14:textId="77777777" w:rsidR="00701969" w:rsidRDefault="00701969" w:rsidP="0070196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</w:rPr>
                          <w:sym w:font="Symbol" w:char="F04A"/>
                        </w:r>
                      </w:p>
                    </w:txbxContent>
                  </v:textbox>
                </v:shape>
                <v:line id="Line 359" o:spid="_x0000_s1036" style="position:absolute;flip:y;visibility:visible;mso-wrap-style:square" from="1937,3967" to="2417,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"/>
                <v:shapetype id="_x0000_t42" coordsize="21600,21600" o:spt="42" adj="-10080,24300,-3600,4050,-1800,4050" path="m@0@1l@2@3@4@5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textborder="f"/>
                </v:shapetype>
                <v:shape id="AutoShape 361" o:spid="_x0000_s1037" type="#_x0000_t42" style="position:absolute;left:472;top:5012;width:1385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" adj="36478,-17724,30583,5963,23471,5963">
                  <v:textbox inset="0,0,0,0">
                    <w:txbxContent>
                      <w:p w14:paraId="2E480DDA" w14:textId="77777777" w:rsidR="00701969" w:rsidRDefault="00701969" w:rsidP="00701969">
                        <w:pPr>
                          <w:jc w:val="right"/>
                        </w:pPr>
                        <w:r>
                          <w:rPr>
                            <w:sz w:val="24"/>
                          </w:rPr>
                          <w:t>Wasserbad</w:t>
                        </w:r>
                      </w:p>
                    </w:txbxContent>
                  </v:textbox>
                  <o:callout v:ext="edit" minusx="t"/>
                </v:shape>
                <v:line id="Line 363" o:spid="_x0000_s1038" style="position:absolute;flip:y;visibility:visible;mso-wrap-style:square" from="1937,3967" to="2417,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"/>
                <v:group id="Group 365" o:spid="_x0000_s1039" style="position:absolute;left:3147;top:2335;width:422;height:2128" coordorigin="3147,2335" coordsize="422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rect id="Rectangle 366" o:spid="_x0000_s1040" style="position:absolute;left:3336;top:2335;width:135;height:1750;rotation:6669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"/>
                  <v:line id="Line 367" o:spid="_x0000_s1041" style="position:absolute;rotation:666980fd;visibility:visible;mso-wrap-style:square" from="3391,2455" to="3391,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" strokeweight="1.5pt"/>
                  <v:shape id="Freeform 368" o:spid="_x0000_s1042" style="position:absolute;left:3147;top:4068;width:135;height:395;rotation:666980fd;visibility:visible;mso-wrap-style:square;v-text-anchor:top" coordsize="2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" path="m,l8,14r,20l13,39r4,-7l17,13,25,,,xe" fillcolor="red">
                    <v:path arrowok="t" o:connecttype="custom" o:connectlocs="0,0;43,142;43,344;70,395;92,324;92,132;135,0;0,0" o:connectangles="0,0,0,0,0,0,0,0"/>
                  </v:shape>
                  <v:line id="Line 369" o:spid="_x0000_s1043" style="position:absolute;rotation:666980fd;visibility:visible;mso-wrap-style:square" from="3488,2580" to="3569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"/>
                  <v:line id="Line 370" o:spid="_x0000_s1044" style="position:absolute;rotation:666980fd;visibility:visible;mso-wrap-style:square" from="3473,2659" to="3554,2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"/>
                  <v:line id="Line 371" o:spid="_x0000_s1045" style="position:absolute;rotation:666980fd;visibility:visible;mso-wrap-style:square" from="3459,2739" to="3540,2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"/>
                  <v:line id="Line 372" o:spid="_x0000_s1046" style="position:absolute;rotation:666980fd;visibility:visible;mso-wrap-style:square" from="3445,2819" to="3526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"/>
                  <v:line id="Line 373" o:spid="_x0000_s1047" style="position:absolute;rotation:666980fd;visibility:visible;mso-wrap-style:square" from="3432,2888" to="3513,2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"/>
                  <v:line id="Line 374" o:spid="_x0000_s1048" style="position:absolute;rotation:666980fd;visibility:visible;mso-wrap-style:square" from="3418,2967" to="3499,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"/>
                  <v:line id="Line 375" o:spid="_x0000_s1049" style="position:absolute;rotation:666980fd;visibility:visible;mso-wrap-style:square" from="3404,3047" to="3485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"/>
                  <v:line id="Line 376" o:spid="_x0000_s1050" style="position:absolute;rotation:666980fd;visibility:visible;mso-wrap-style:square" from="3390,3127" to="3471,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"/>
                  <v:line id="Line 377" o:spid="_x0000_s1051" style="position:absolute;rotation:666980fd;visibility:visible;mso-wrap-style:square" from="3377,3197" to="3458,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"/>
                  <v:line id="Line 378" o:spid="_x0000_s1052" style="position:absolute;rotation:666980fd;visibility:visible;mso-wrap-style:square" from="3363,3277" to="3444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"/>
                  <v:line id="Line 379" o:spid="_x0000_s1053" style="position:absolute;rotation:666980fd;visibility:visible;mso-wrap-style:square" from="3348,3356" to="3429,3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"/>
                  <v:line id="Line 380" o:spid="_x0000_s1054" style="position:absolute;rotation:666980fd;visibility:visible;mso-wrap-style:square" from="3334,3436" to="3415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"/>
                  <v:line id="Line 381" o:spid="_x0000_s1055" style="position:absolute;rotation:666980fd;visibility:visible;mso-wrap-style:square" from="3320,3516" to="3401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"/>
                  <v:line id="Line 382" o:spid="_x0000_s1056" style="position:absolute;rotation:666980fd;visibility:visible;mso-wrap-style:square" from="3305,3595" to="3386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"/>
                  <v:line id="Line 383" o:spid="_x0000_s1057" style="position:absolute;rotation:666980fd;visibility:visible;mso-wrap-style:square" from="3291,3675" to="3372,3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"/>
                  <v:line id="Line 384" o:spid="_x0000_s1058" style="position:absolute;rotation:666980fd;visibility:visible;mso-wrap-style:square" from="3277,3755" to="3358,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"/>
                  <v:line id="Line 385" o:spid="_x0000_s1059" style="position:absolute;rotation:666980fd;visibility:visible;mso-wrap-style:square" from="3264,3824" to="3345,3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"/>
                  <v:line id="Line 386" o:spid="_x0000_s1060" style="position:absolute;rotation:666980fd;visibility:visible;mso-wrap-style:square" from="3250,3903" to="3331,3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"/>
                  <v:line id="Line 387" o:spid="_x0000_s1061" style="position:absolute;rotation:666980fd;visibility:visible;mso-wrap-style:square" from="3236,3983" to="3317,3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"/>
                  <v:line id="Line 388" o:spid="_x0000_s1062" style="position:absolute;rotation:666980fd;visibility:visible;mso-wrap-style:square" from="3221,4063" to="3302,4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"/>
                  <v:line id="Line 389" o:spid="_x0000_s1063" style="position:absolute;flip:x;visibility:visible;mso-wrap-style:square" from="3245,3603" to="3338,4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" strokecolor="red" strokeweight="1.5pt"/>
                </v:group>
                <w10:wrap anchorx="margin"/>
              </v:group>
            </w:pict>
          </mc:Fallback>
        </mc:AlternateContent>
      </w:r>
      <w:r w:rsidR="00E553F3" w:rsidRPr="0078238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130DE84" wp14:editId="14A139C4">
                <wp:simplePos x="0" y="0"/>
                <wp:positionH relativeFrom="column">
                  <wp:posOffset>2570480</wp:posOffset>
                </wp:positionH>
                <wp:positionV relativeFrom="paragraph">
                  <wp:posOffset>2353706</wp:posOffset>
                </wp:positionV>
                <wp:extent cx="1738630" cy="248285"/>
                <wp:effectExtent l="0" t="1905" r="0" b="0"/>
                <wp:wrapNone/>
                <wp:docPr id="49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4B18A" w14:textId="36CED176" w:rsidR="00E553F3" w:rsidRDefault="00E553F3" w:rsidP="00782383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Kennlinie: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0DE84" id="_x0000_s1064" type="#_x0000_t202" style="position:absolute;margin-left:202.4pt;margin-top:185.35pt;width:136.9pt;height:19.5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" filled="f" stroked="f">
                <v:textbox inset="0,0,0,0">
                  <w:txbxContent>
                    <w:p w14:paraId="01D4B18A" w14:textId="36CED176" w:rsidR="00E553F3" w:rsidRDefault="00E553F3" w:rsidP="00782383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Kennlinie:</w:t>
                      </w:r>
                    </w:p>
                  </w:txbxContent>
                </v:textbox>
              </v:shape>
            </w:pict>
          </mc:Fallback>
        </mc:AlternateContent>
      </w:r>
      <w:r w:rsidR="00782383">
        <w:rPr>
          <w:noProof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0" wp14:anchorId="6D8A2661" wp14:editId="5489FF83">
                <wp:simplePos x="0" y="0"/>
                <wp:positionH relativeFrom="column">
                  <wp:posOffset>2389505</wp:posOffset>
                </wp:positionH>
                <wp:positionV relativeFrom="paragraph">
                  <wp:posOffset>2520315</wp:posOffset>
                </wp:positionV>
                <wp:extent cx="3662045" cy="3185160"/>
                <wp:effectExtent l="0" t="0" r="0" b="15240"/>
                <wp:wrapTopAndBottom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2045" cy="3185160"/>
                          <a:chOff x="1371" y="11381"/>
                          <a:chExt cx="4562" cy="4006"/>
                        </a:xfrm>
                      </wpg:grpSpPr>
                      <wpg:graphicFrame>
                        <wpg:cNvPr id="3" name="Object 12"/>
                        <wpg:cNvFrPr>
                          <a:graphicFrameLocks noChangeAspect="1"/>
                        </wpg:cNvFrPr>
                        <wpg:xfrm>
                          <a:off x="1731" y="11381"/>
                          <a:ext cx="4202" cy="389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  <wps:wsp>
                        <wps:cNvPr id="4" name="Line 13"/>
                        <wps:cNvCnPr/>
                        <wps:spPr bwMode="auto">
                          <a:xfrm>
                            <a:off x="4779" y="15106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" name="Group 14"/>
                        <wpg:cNvGrpSpPr>
                          <a:grpSpLocks/>
                        </wpg:cNvGrpSpPr>
                        <wpg:grpSpPr bwMode="auto">
                          <a:xfrm>
                            <a:off x="1371" y="11599"/>
                            <a:ext cx="486" cy="1294"/>
                            <a:chOff x="1406" y="11599"/>
                            <a:chExt cx="486" cy="1294"/>
                          </a:xfrm>
                        </wpg:grpSpPr>
                        <wps:wsp>
                          <wps:cNvPr id="6" name="Line 15"/>
                          <wps:cNvCnPr/>
                          <wps:spPr bwMode="auto">
                            <a:xfrm flipV="1">
                              <a:off x="1659" y="11599"/>
                              <a:ext cx="0" cy="6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6" y="12346"/>
                              <a:ext cx="486" cy="5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028EC5" w14:textId="77777777" w:rsidR="00782383" w:rsidRDefault="00782383" w:rsidP="00782383">
                                <w:pPr>
                                  <w:jc w:val="center"/>
                                </w:pPr>
                                <w:r>
                                  <w:t>R</w:t>
                                </w:r>
                                <w:r w:rsidRPr="002633BF">
                                  <w:rPr>
                                    <w:vertAlign w:val="subscript"/>
                                  </w:rPr>
                                  <w:sym w:font="Symbol" w:char="F04A"/>
                                </w:r>
                              </w:p>
                              <w:p w14:paraId="532C001F" w14:textId="35BAA6A5" w:rsidR="00782383" w:rsidRDefault="00782383" w:rsidP="00782383">
                                <w:pPr>
                                  <w:jc w:val="center"/>
                                </w:pPr>
                                <w:r>
                                  <w:t xml:space="preserve">in </w:t>
                                </w:r>
                                <w:r>
                                  <w:rPr>
                                    <w:rFonts w:cs="Arial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657" y="15109"/>
                            <a:ext cx="1075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CB226" w14:textId="77777777" w:rsidR="00782383" w:rsidRDefault="00782383" w:rsidP="00782383">
                              <w:pPr>
                                <w:jc w:val="center"/>
                              </w:pPr>
                              <w:r w:rsidRPr="002633BF">
                                <w:sym w:font="Symbol" w:char="F04A"/>
                              </w:r>
                              <w:r>
                                <w:t xml:space="preserve"> in °C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A2661" id="Group 11" o:spid="_x0000_s1065" style="position:absolute;margin-left:188.15pt;margin-top:198.45pt;width:288.35pt;height:250.8pt;z-index:251658246" coordorigin="1371,11381" coordsize="4562,4006" o:gfxdata="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2" o:spid="_x0000_s1066" type="#_x0000_t75" style="position:absolute;left:1728;top:11381;width:4207;height:38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">
                  <v:imagedata r:id="rId11" o:title=""/>
                </v:shape>
                <v:line id="Line 13" o:spid="_x0000_s1067" style="position:absolute;visibility:visible;mso-wrap-style:square" from="4779,15106" to="5679,1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group id="Group 14" o:spid="_x0000_s1068" style="position:absolute;left:1371;top:11599;width:486;height:1294" coordorigin="1406,11599" coordsize="486,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Line 15" o:spid="_x0000_s1069" style="position:absolute;flip:y;visibility:visible;mso-wrap-style:square" from="1659,11599" to="1659,12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  <v:stroke endarrow="block"/>
                  </v:line>
                  <v:shape id="Text Box 16" o:spid="_x0000_s1070" type="#_x0000_t202" style="position:absolute;left:1406;top:12346;width:486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4E028EC5" w14:textId="77777777" w:rsidR="00782383" w:rsidRDefault="00782383" w:rsidP="00782383">
                          <w:pPr>
                            <w:jc w:val="center"/>
                          </w:pPr>
                          <w:r>
                            <w:t>R</w:t>
                          </w:r>
                          <w:r w:rsidRPr="002633BF">
                            <w:rPr>
                              <w:vertAlign w:val="subscript"/>
                            </w:rPr>
                            <w:sym w:font="Symbol" w:char="F04A"/>
                          </w:r>
                        </w:p>
                        <w:p w14:paraId="532C001F" w14:textId="35BAA6A5" w:rsidR="00782383" w:rsidRDefault="00782383" w:rsidP="00782383">
                          <w:pPr>
                            <w:jc w:val="center"/>
                          </w:pPr>
                          <w:r>
                            <w:t xml:space="preserve">in </w:t>
                          </w:r>
                          <w:r>
                            <w:rPr>
                              <w:rFonts w:cs="Arial"/>
                            </w:rPr>
                            <w:t>Ω</w:t>
                          </w:r>
                        </w:p>
                      </w:txbxContent>
                    </v:textbox>
                  </v:shape>
                </v:group>
                <v:shape id="Text Box 17" o:spid="_x0000_s1071" type="#_x0000_t202" style="position:absolute;left:4657;top:15109;width:1075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0CB226" w14:textId="77777777" w:rsidR="00782383" w:rsidRDefault="00782383" w:rsidP="00782383">
                        <w:pPr>
                          <w:jc w:val="center"/>
                        </w:pPr>
                        <w:r w:rsidRPr="002633BF">
                          <w:sym w:font="Symbol" w:char="F04A"/>
                        </w:r>
                        <w:r>
                          <w:t xml:space="preserve"> in °C</w:t>
                        </w:r>
                      </w:p>
                    </w:txbxContent>
                  </v:textbox>
                </v:shape>
                <w10:wrap type="topAndBottom"/>
              </v:group>
              <o:OLEObject Type="Embed" ProgID="Excel.Chart.8" ShapeID="Object 12" DrawAspect="Content" ObjectID="_1820256145" r:id="rId12">
                <o:FieldCodes>\s</o:FieldCodes>
              </o:OLEObject>
            </w:pict>
          </mc:Fallback>
        </mc:AlternateContent>
      </w:r>
      <w:r w:rsidR="00782383" w:rsidRPr="0078238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C167C99" wp14:editId="365AFFD7">
                <wp:simplePos x="0" y="0"/>
                <wp:positionH relativeFrom="margin">
                  <wp:align>left</wp:align>
                </wp:positionH>
                <wp:positionV relativeFrom="paragraph">
                  <wp:posOffset>3817381</wp:posOffset>
                </wp:positionV>
                <wp:extent cx="3305175" cy="464695"/>
                <wp:effectExtent l="0" t="0" r="9525" b="12065"/>
                <wp:wrapNone/>
                <wp:docPr id="176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46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773CE" w14:textId="77777777" w:rsidR="00782383" w:rsidRPr="00782383" w:rsidRDefault="00782383" w:rsidP="00782383">
                            <w:pPr>
                              <w:rPr>
                                <w:szCs w:val="22"/>
                                <w:u w:val="single"/>
                              </w:rPr>
                            </w:pPr>
                            <w:r w:rsidRPr="00782383">
                              <w:rPr>
                                <w:szCs w:val="22"/>
                                <w:u w:val="single"/>
                              </w:rPr>
                              <w:t>Erkenntnis:</w:t>
                            </w:r>
                          </w:p>
                          <w:p w14:paraId="2A829DF3" w14:textId="0E91CFED" w:rsidR="00782383" w:rsidRPr="00782383" w:rsidRDefault="00782383" w:rsidP="00782383">
                            <w:pPr>
                              <w:pStyle w:val="Textkrper2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38316F4" w14:textId="09070F96" w:rsidR="00782383" w:rsidRPr="00782383" w:rsidRDefault="00782383" w:rsidP="00782383">
                            <w:pPr>
                              <w:pStyle w:val="Textkrper2"/>
                              <w:ind w:left="709" w:hanging="709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67C99" id="Text Box 398" o:spid="_x0000_s1072" type="#_x0000_t202" style="position:absolute;margin-left:0;margin-top:300.6pt;width:260.25pt;height:36.6pt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" filled="f" stroked="f">
                <v:textbox inset="0,0,0,0">
                  <w:txbxContent>
                    <w:p w14:paraId="7ED773CE" w14:textId="77777777" w:rsidR="00782383" w:rsidRPr="00782383" w:rsidRDefault="00782383" w:rsidP="00782383">
                      <w:pPr>
                        <w:rPr>
                          <w:szCs w:val="22"/>
                          <w:u w:val="single"/>
                        </w:rPr>
                      </w:pPr>
                      <w:r w:rsidRPr="00782383">
                        <w:rPr>
                          <w:szCs w:val="22"/>
                          <w:u w:val="single"/>
                        </w:rPr>
                        <w:t>Erkenntnis:</w:t>
                      </w:r>
                    </w:p>
                    <w:p w14:paraId="2A829DF3" w14:textId="0E91CFED" w:rsidR="00782383" w:rsidRPr="00782383" w:rsidRDefault="00782383" w:rsidP="00782383">
                      <w:pPr>
                        <w:pStyle w:val="Textkrper2"/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  <w:p w14:paraId="538316F4" w14:textId="09070F96" w:rsidR="00782383" w:rsidRPr="00782383" w:rsidRDefault="00782383" w:rsidP="00782383">
                      <w:pPr>
                        <w:pStyle w:val="Textkrper2"/>
                        <w:ind w:left="709" w:hanging="709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383" w:rsidRPr="00701969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A43876E" wp14:editId="502B6FB5">
                <wp:simplePos x="0" y="0"/>
                <wp:positionH relativeFrom="column">
                  <wp:posOffset>126573</wp:posOffset>
                </wp:positionH>
                <wp:positionV relativeFrom="paragraph">
                  <wp:posOffset>2273508</wp:posOffset>
                </wp:positionV>
                <wp:extent cx="2110105" cy="1259174"/>
                <wp:effectExtent l="0" t="0" r="4445" b="17780"/>
                <wp:wrapNone/>
                <wp:docPr id="130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105" cy="1259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96170" w14:textId="77777777" w:rsidR="00701969" w:rsidRPr="00701969" w:rsidRDefault="00701969" w:rsidP="00701969">
                            <w:pPr>
                              <w:tabs>
                                <w:tab w:val="left" w:pos="567"/>
                              </w:tabs>
                              <w:rPr>
                                <w:szCs w:val="22"/>
                              </w:rPr>
                            </w:pPr>
                            <w:r w:rsidRPr="00701969">
                              <w:rPr>
                                <w:szCs w:val="22"/>
                              </w:rPr>
                              <w:sym w:font="Symbol" w:char="F04A"/>
                            </w:r>
                            <w:r>
                              <w:rPr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szCs w:val="22"/>
                              </w:rPr>
                              <w:tab/>
                              <w:t>Temperatur in °C</w:t>
                            </w:r>
                          </w:p>
                          <w:p w14:paraId="3D9BD543" w14:textId="3659A973" w:rsidR="00701969" w:rsidRPr="00782383" w:rsidRDefault="00701969" w:rsidP="00701969">
                            <w:pPr>
                              <w:pStyle w:val="Textkrper2"/>
                              <w:tabs>
                                <w:tab w:val="left" w:pos="567"/>
                              </w:tabs>
                              <w:ind w:left="567" w:hanging="567"/>
                              <w:jc w:val="left"/>
                              <w:rPr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701969">
                              <w:rPr>
                                <w:sz w:val="22"/>
                                <w:szCs w:val="22"/>
                                <w:lang w:val="de-DE"/>
                              </w:rPr>
                              <w:t>R</w:t>
                            </w:r>
                            <w:r w:rsidRPr="00701969"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sym w:font="Symbol" w:char="F04A"/>
                            </w:r>
                            <w:r w:rsidRPr="00701969">
                              <w:rPr>
                                <w:sz w:val="22"/>
                                <w:szCs w:val="22"/>
                                <w:lang w:val="de-DE"/>
                              </w:rPr>
                              <w:t>:</w:t>
                            </w:r>
                            <w:r w:rsidRPr="00701969">
                              <w:rPr>
                                <w:sz w:val="22"/>
                                <w:szCs w:val="22"/>
                                <w:lang w:val="de-DE"/>
                              </w:rPr>
                              <w:tab/>
                            </w:r>
                            <w:r w:rsidR="00782383">
                              <w:rPr>
                                <w:sz w:val="22"/>
                                <w:szCs w:val="22"/>
                                <w:lang w:val="de-DE"/>
                              </w:rPr>
                              <w:t>Messw</w:t>
                            </w:r>
                            <w:r w:rsidRPr="00701969">
                              <w:rPr>
                                <w:sz w:val="22"/>
                                <w:szCs w:val="22"/>
                                <w:lang w:val="de-DE"/>
                              </w:rPr>
                              <w:t xml:space="preserve">iderstand in </w:t>
                            </w:r>
                            <w:r w:rsidRPr="00701969">
                              <w:rPr>
                                <w:sz w:val="22"/>
                                <w:szCs w:val="22"/>
                              </w:rPr>
                              <w:sym w:font="Symbol" w:char="F057"/>
                            </w:r>
                          </w:p>
                          <w:p w14:paraId="464B8ABD" w14:textId="28C666D6" w:rsidR="00782383" w:rsidRPr="00701969" w:rsidRDefault="00782383" w:rsidP="00701969">
                            <w:pPr>
                              <w:pStyle w:val="Textkrper2"/>
                              <w:tabs>
                                <w:tab w:val="left" w:pos="567"/>
                              </w:tabs>
                              <w:ind w:left="567" w:hanging="567"/>
                              <w:jc w:val="left"/>
                              <w:rPr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de-DE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3876E" id="Text Box 348" o:spid="_x0000_s1073" type="#_x0000_t202" style="position:absolute;margin-left:9.95pt;margin-top:179pt;width:166.15pt;height:99.1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" filled="f" stroked="f">
                <v:textbox inset="0,0,0,0">
                  <w:txbxContent>
                    <w:p w14:paraId="1A796170" w14:textId="77777777" w:rsidR="00701969" w:rsidRPr="00701969" w:rsidRDefault="00701969" w:rsidP="00701969">
                      <w:pPr>
                        <w:tabs>
                          <w:tab w:val="left" w:pos="567"/>
                        </w:tabs>
                        <w:rPr>
                          <w:szCs w:val="22"/>
                        </w:rPr>
                      </w:pPr>
                      <w:r w:rsidRPr="00701969">
                        <w:rPr>
                          <w:szCs w:val="22"/>
                        </w:rPr>
                        <w:sym w:font="Symbol" w:char="F04A"/>
                      </w:r>
                      <w:r>
                        <w:rPr>
                          <w:szCs w:val="22"/>
                        </w:rPr>
                        <w:t xml:space="preserve">: </w:t>
                      </w:r>
                      <w:r>
                        <w:rPr>
                          <w:szCs w:val="22"/>
                        </w:rPr>
                        <w:tab/>
                        <w:t>Temperatur in °C</w:t>
                      </w:r>
                    </w:p>
                    <w:p w14:paraId="3D9BD543" w14:textId="3659A973" w:rsidR="00701969" w:rsidRPr="00782383" w:rsidRDefault="00701969" w:rsidP="00701969">
                      <w:pPr>
                        <w:pStyle w:val="Textkrper2"/>
                        <w:tabs>
                          <w:tab w:val="left" w:pos="567"/>
                        </w:tabs>
                        <w:ind w:left="567" w:hanging="567"/>
                        <w:jc w:val="left"/>
                        <w:rPr>
                          <w:sz w:val="22"/>
                          <w:szCs w:val="22"/>
                          <w:lang w:val="de-DE"/>
                        </w:rPr>
                      </w:pPr>
                      <w:r w:rsidRPr="00701969">
                        <w:rPr>
                          <w:sz w:val="22"/>
                          <w:szCs w:val="22"/>
                          <w:lang w:val="de-DE"/>
                        </w:rPr>
                        <w:t>R</w:t>
                      </w:r>
                      <w:r w:rsidRPr="00701969">
                        <w:rPr>
                          <w:sz w:val="22"/>
                          <w:szCs w:val="22"/>
                          <w:vertAlign w:val="subscript"/>
                        </w:rPr>
                        <w:sym w:font="Symbol" w:char="F04A"/>
                      </w:r>
                      <w:r w:rsidRPr="00701969">
                        <w:rPr>
                          <w:sz w:val="22"/>
                          <w:szCs w:val="22"/>
                          <w:lang w:val="de-DE"/>
                        </w:rPr>
                        <w:t>:</w:t>
                      </w:r>
                      <w:r w:rsidRPr="00701969">
                        <w:rPr>
                          <w:sz w:val="22"/>
                          <w:szCs w:val="22"/>
                          <w:lang w:val="de-DE"/>
                        </w:rPr>
                        <w:tab/>
                      </w:r>
                      <w:r w:rsidR="00782383">
                        <w:rPr>
                          <w:sz w:val="22"/>
                          <w:szCs w:val="22"/>
                          <w:lang w:val="de-DE"/>
                        </w:rPr>
                        <w:t>Messw</w:t>
                      </w:r>
                      <w:r w:rsidRPr="00701969">
                        <w:rPr>
                          <w:sz w:val="22"/>
                          <w:szCs w:val="22"/>
                          <w:lang w:val="de-DE"/>
                        </w:rPr>
                        <w:t xml:space="preserve">iderstand in </w:t>
                      </w:r>
                      <w:r w:rsidRPr="00701969">
                        <w:rPr>
                          <w:sz w:val="22"/>
                          <w:szCs w:val="22"/>
                        </w:rPr>
                        <w:sym w:font="Symbol" w:char="F057"/>
                      </w:r>
                    </w:p>
                    <w:p w14:paraId="464B8ABD" w14:textId="28C666D6" w:rsidR="00782383" w:rsidRPr="00701969" w:rsidRDefault="00782383" w:rsidP="00701969">
                      <w:pPr>
                        <w:pStyle w:val="Textkrper2"/>
                        <w:tabs>
                          <w:tab w:val="left" w:pos="567"/>
                        </w:tabs>
                        <w:ind w:left="567" w:hanging="567"/>
                        <w:jc w:val="left"/>
                        <w:rPr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sz w:val="22"/>
                          <w:szCs w:val="22"/>
                          <w:lang w:val="de-D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de-DE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82383" w:rsidRPr="0078238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A72E148" wp14:editId="10C4096A">
                <wp:simplePos x="0" y="0"/>
                <wp:positionH relativeFrom="column">
                  <wp:posOffset>2652416</wp:posOffset>
                </wp:positionH>
                <wp:positionV relativeFrom="paragraph">
                  <wp:posOffset>264826</wp:posOffset>
                </wp:positionV>
                <wp:extent cx="1614805" cy="1986197"/>
                <wp:effectExtent l="0" t="0" r="4445" b="14605"/>
                <wp:wrapNone/>
                <wp:docPr id="177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1986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4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0"/>
                              <w:gridCol w:w="1200"/>
                            </w:tblGrid>
                            <w:tr w:rsidR="00782383" w14:paraId="60B314BA" w14:textId="77777777" w:rsidTr="00782383"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0C63D3BB" w14:textId="77777777" w:rsidR="00782383" w:rsidRDefault="00782383">
                                  <w:pPr>
                                    <w:jc w:val="center"/>
                                    <w:rPr>
                                      <w:rFonts w:ascii="Symbol" w:eastAsia="Arial Unicode MS" w:hAnsi="Symbol" w:cs="Arial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 w:cs="Arial"/>
                                      <w:b/>
                                      <w:bCs/>
                                      <w:sz w:val="24"/>
                                    </w:rPr>
                                    <w:t>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4"/>
                                    </w:rPr>
                                    <w:t xml:space="preserve"> in °C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14:paraId="6CBE6EF1" w14:textId="77777777" w:rsidR="00782383" w:rsidRDefault="00782383">
                                  <w:pPr>
                                    <w:jc w:val="center"/>
                                    <w:rPr>
                                      <w:rFonts w:eastAsia="Arial Unicode MS" w:cs="Arial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4"/>
                                      <w:vertAlign w:val="subscript"/>
                                    </w:rPr>
                                    <w:sym w:font="Symbol" w:char="F04A"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4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rFonts w:ascii="Symbol" w:hAnsi="Symbol" w:cs="Arial"/>
                                      <w:b/>
                                      <w:bCs/>
                                      <w:sz w:val="24"/>
                                    </w:rPr>
                                    <w:t></w:t>
                                  </w:r>
                                </w:p>
                              </w:tc>
                            </w:tr>
                            <w:tr w:rsidR="00782383" w14:paraId="200E7902" w14:textId="77777777" w:rsidTr="00782383">
                              <w:trPr>
                                <w:trHeight w:val="51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512F031A" w14:textId="13F5DE2D" w:rsidR="00782383" w:rsidRDefault="00782383">
                                  <w:pPr>
                                    <w:jc w:val="center"/>
                                    <w:rPr>
                                      <w:rFonts w:eastAsia="Arial Unicode MS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1396ECFE" w14:textId="5C17B133" w:rsidR="00782383" w:rsidRDefault="00782383">
                                  <w:pPr>
                                    <w:jc w:val="center"/>
                                    <w:rPr>
                                      <w:rFonts w:eastAsia="Arial Unicode MS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82383" w14:paraId="6CAF8819" w14:textId="77777777" w:rsidTr="00782383">
                              <w:trPr>
                                <w:trHeight w:val="51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6645060F" w14:textId="2921723D" w:rsidR="00782383" w:rsidRDefault="00782383">
                                  <w:pPr>
                                    <w:jc w:val="center"/>
                                    <w:rPr>
                                      <w:rFonts w:eastAsia="Arial Unicode MS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01066078" w14:textId="5A59265C" w:rsidR="00782383" w:rsidRDefault="00782383">
                                  <w:pPr>
                                    <w:jc w:val="center"/>
                                    <w:rPr>
                                      <w:rFonts w:eastAsia="Arial Unicode MS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82383" w14:paraId="303B800D" w14:textId="77777777" w:rsidTr="00782383">
                              <w:trPr>
                                <w:trHeight w:val="51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2505233E" w14:textId="3B45520F" w:rsidR="00782383" w:rsidRDefault="00782383">
                                  <w:pPr>
                                    <w:jc w:val="center"/>
                                    <w:rPr>
                                      <w:rFonts w:eastAsia="Arial Unicode MS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5125BFCA" w14:textId="03284756" w:rsidR="00782383" w:rsidRDefault="00782383">
                                  <w:pPr>
                                    <w:jc w:val="center"/>
                                    <w:rPr>
                                      <w:rFonts w:eastAsia="Arial Unicode MS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82383" w14:paraId="666938D5" w14:textId="77777777" w:rsidTr="00782383">
                              <w:trPr>
                                <w:trHeight w:val="51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75AC3A20" w14:textId="113EC233" w:rsidR="00782383" w:rsidRDefault="00782383">
                                  <w:pPr>
                                    <w:jc w:val="center"/>
                                    <w:rPr>
                                      <w:rFonts w:eastAsia="Arial Unicode MS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6B3EE1CC" w14:textId="6D69DC8B" w:rsidR="00782383" w:rsidRDefault="00782383">
                                  <w:pPr>
                                    <w:jc w:val="center"/>
                                    <w:rPr>
                                      <w:rFonts w:eastAsia="Arial Unicode MS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82383" w14:paraId="4BFAB55F" w14:textId="77777777" w:rsidTr="00782383">
                              <w:trPr>
                                <w:trHeight w:val="51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6DB6289B" w14:textId="166E261B" w:rsidR="00782383" w:rsidRDefault="00782383">
                                  <w:pPr>
                                    <w:jc w:val="center"/>
                                    <w:rPr>
                                      <w:rFonts w:eastAsia="Arial Unicode MS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bottom"/>
                                </w:tcPr>
                                <w:p w14:paraId="0040AB5D" w14:textId="2FACE230" w:rsidR="00782383" w:rsidRDefault="00782383">
                                  <w:pPr>
                                    <w:jc w:val="center"/>
                                    <w:rPr>
                                      <w:rFonts w:eastAsia="Arial Unicode MS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CEC41" w14:textId="77777777" w:rsidR="00782383" w:rsidRDefault="00782383" w:rsidP="00782383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</w:p>
                          <w:p w14:paraId="46D073AC" w14:textId="77777777" w:rsidR="00782383" w:rsidRDefault="00782383" w:rsidP="00782383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</w:p>
                          <w:p w14:paraId="45F26347" w14:textId="77777777" w:rsidR="00782383" w:rsidRDefault="00782383" w:rsidP="00782383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2E148" id="Text Box 397" o:spid="_x0000_s1074" type="#_x0000_t202" style="position:absolute;margin-left:208.85pt;margin-top:20.85pt;width:127.15pt;height:156.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24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0"/>
                        <w:gridCol w:w="1200"/>
                      </w:tblGrid>
                      <w:tr w:rsidR="00782383" w14:paraId="60B314BA" w14:textId="77777777" w:rsidTr="00782383">
                        <w:trPr>
                          <w:trHeight w:val="255"/>
                          <w:jc w:val="center"/>
                        </w:trPr>
                        <w:tc>
                          <w:tcPr>
                            <w:tcW w:w="12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bottom"/>
                            <w:hideMark/>
                          </w:tcPr>
                          <w:p w14:paraId="0C63D3BB" w14:textId="77777777" w:rsidR="00782383" w:rsidRDefault="00782383">
                            <w:pPr>
                              <w:jc w:val="center"/>
                              <w:rPr>
                                <w:rFonts w:ascii="Symbol" w:eastAsia="Arial Unicode MS" w:hAnsi="Symbo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ymbol" w:hAnsi="Symbol" w:cs="Arial"/>
                                <w:b/>
                                <w:bCs/>
                                <w:sz w:val="24"/>
                              </w:rPr>
                              <w:t>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 xml:space="preserve"> in °C</w:t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bottom"/>
                            <w:hideMark/>
                          </w:tcPr>
                          <w:p w14:paraId="6CBE6EF1" w14:textId="77777777" w:rsidR="00782383" w:rsidRDefault="00782383">
                            <w:pPr>
                              <w:jc w:val="center"/>
                              <w:rPr>
                                <w:rFonts w:eastAsia="Arial Unicode MS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vertAlign w:val="subscript"/>
                              </w:rPr>
                              <w:sym w:font="Symbol" w:char="F04A"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 xml:space="preserve"> in </w:t>
                            </w:r>
                            <w:r>
                              <w:rPr>
                                <w:rFonts w:ascii="Symbol" w:hAnsi="Symbol" w:cs="Arial"/>
                                <w:b/>
                                <w:bCs/>
                                <w:sz w:val="24"/>
                              </w:rPr>
                              <w:t></w:t>
                            </w:r>
                          </w:p>
                        </w:tc>
                      </w:tr>
                      <w:tr w:rsidR="00782383" w14:paraId="200E7902" w14:textId="77777777" w:rsidTr="00782383">
                        <w:trPr>
                          <w:trHeight w:val="51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bottom"/>
                          </w:tcPr>
                          <w:p w14:paraId="512F031A" w14:textId="13F5DE2D" w:rsidR="00782383" w:rsidRDefault="00782383">
                            <w:pPr>
                              <w:jc w:val="center"/>
                              <w:rPr>
                                <w:rFonts w:eastAsia="Arial Unicode MS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bottom"/>
                          </w:tcPr>
                          <w:p w14:paraId="1396ECFE" w14:textId="5C17B133" w:rsidR="00782383" w:rsidRDefault="00782383">
                            <w:pPr>
                              <w:jc w:val="center"/>
                              <w:rPr>
                                <w:rFonts w:eastAsia="Arial Unicode MS" w:cs="Arial"/>
                                <w:sz w:val="20"/>
                              </w:rPr>
                            </w:pPr>
                          </w:p>
                        </w:tc>
                      </w:tr>
                      <w:tr w:rsidR="00782383" w14:paraId="6CAF8819" w14:textId="77777777" w:rsidTr="00782383">
                        <w:trPr>
                          <w:trHeight w:val="51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bottom"/>
                          </w:tcPr>
                          <w:p w14:paraId="6645060F" w14:textId="2921723D" w:rsidR="00782383" w:rsidRDefault="00782383">
                            <w:pPr>
                              <w:jc w:val="center"/>
                              <w:rPr>
                                <w:rFonts w:eastAsia="Arial Unicode MS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bottom"/>
                          </w:tcPr>
                          <w:p w14:paraId="01066078" w14:textId="5A59265C" w:rsidR="00782383" w:rsidRDefault="00782383">
                            <w:pPr>
                              <w:jc w:val="center"/>
                              <w:rPr>
                                <w:rFonts w:eastAsia="Arial Unicode MS" w:cs="Arial"/>
                                <w:sz w:val="20"/>
                              </w:rPr>
                            </w:pPr>
                          </w:p>
                        </w:tc>
                      </w:tr>
                      <w:tr w:rsidR="00782383" w14:paraId="303B800D" w14:textId="77777777" w:rsidTr="00782383">
                        <w:trPr>
                          <w:trHeight w:val="51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bottom"/>
                          </w:tcPr>
                          <w:p w14:paraId="2505233E" w14:textId="3B45520F" w:rsidR="00782383" w:rsidRDefault="00782383">
                            <w:pPr>
                              <w:jc w:val="center"/>
                              <w:rPr>
                                <w:rFonts w:eastAsia="Arial Unicode MS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bottom"/>
                          </w:tcPr>
                          <w:p w14:paraId="5125BFCA" w14:textId="03284756" w:rsidR="00782383" w:rsidRDefault="00782383">
                            <w:pPr>
                              <w:jc w:val="center"/>
                              <w:rPr>
                                <w:rFonts w:eastAsia="Arial Unicode MS" w:cs="Arial"/>
                                <w:sz w:val="20"/>
                              </w:rPr>
                            </w:pPr>
                          </w:p>
                        </w:tc>
                      </w:tr>
                      <w:tr w:rsidR="00782383" w14:paraId="666938D5" w14:textId="77777777" w:rsidTr="00782383">
                        <w:trPr>
                          <w:trHeight w:val="51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bottom"/>
                          </w:tcPr>
                          <w:p w14:paraId="75AC3A20" w14:textId="113EC233" w:rsidR="00782383" w:rsidRDefault="00782383">
                            <w:pPr>
                              <w:jc w:val="center"/>
                              <w:rPr>
                                <w:rFonts w:eastAsia="Arial Unicode MS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bottom"/>
                          </w:tcPr>
                          <w:p w14:paraId="6B3EE1CC" w14:textId="6D69DC8B" w:rsidR="00782383" w:rsidRDefault="00782383">
                            <w:pPr>
                              <w:jc w:val="center"/>
                              <w:rPr>
                                <w:rFonts w:eastAsia="Arial Unicode MS" w:cs="Arial"/>
                                <w:sz w:val="20"/>
                              </w:rPr>
                            </w:pPr>
                          </w:p>
                        </w:tc>
                      </w:tr>
                      <w:tr w:rsidR="00782383" w14:paraId="4BFAB55F" w14:textId="77777777" w:rsidTr="00782383">
                        <w:trPr>
                          <w:trHeight w:val="51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bottom"/>
                          </w:tcPr>
                          <w:p w14:paraId="6DB6289B" w14:textId="166E261B" w:rsidR="00782383" w:rsidRDefault="00782383">
                            <w:pPr>
                              <w:jc w:val="center"/>
                              <w:rPr>
                                <w:rFonts w:eastAsia="Arial Unicode MS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bottom"/>
                          </w:tcPr>
                          <w:p w14:paraId="0040AB5D" w14:textId="2FACE230" w:rsidR="00782383" w:rsidRDefault="00782383">
                            <w:pPr>
                              <w:jc w:val="center"/>
                              <w:rPr>
                                <w:rFonts w:eastAsia="Arial Unicode MS" w:cs="Arial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C0CEC41" w14:textId="77777777" w:rsidR="00782383" w:rsidRDefault="00782383" w:rsidP="00782383">
                      <w:pPr>
                        <w:rPr>
                          <w:sz w:val="24"/>
                          <w:szCs w:val="22"/>
                        </w:rPr>
                      </w:pPr>
                    </w:p>
                    <w:p w14:paraId="46D073AC" w14:textId="77777777" w:rsidR="00782383" w:rsidRDefault="00782383" w:rsidP="00782383">
                      <w:pPr>
                        <w:rPr>
                          <w:sz w:val="24"/>
                          <w:u w:val="single"/>
                        </w:rPr>
                      </w:pPr>
                    </w:p>
                    <w:p w14:paraId="45F26347" w14:textId="77777777" w:rsidR="00782383" w:rsidRDefault="00782383" w:rsidP="00782383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1969" w:rsidRPr="00701969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BC061C" wp14:editId="64433CEE">
                <wp:simplePos x="0" y="0"/>
                <wp:positionH relativeFrom="column">
                  <wp:posOffset>83820</wp:posOffset>
                </wp:positionH>
                <wp:positionV relativeFrom="paragraph">
                  <wp:posOffset>1270</wp:posOffset>
                </wp:positionV>
                <wp:extent cx="1738630" cy="248285"/>
                <wp:effectExtent l="2540" t="1905" r="1905" b="0"/>
                <wp:wrapNone/>
                <wp:docPr id="172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63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D53BC" w14:textId="77777777" w:rsidR="00701969" w:rsidRDefault="00701969" w:rsidP="00701969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Versuch: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C061C" id="Text Box 347" o:spid="_x0000_s1075" type="#_x0000_t202" style="position:absolute;margin-left:6.6pt;margin-top:.1pt;width:136.9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" filled="f" stroked="f">
                <v:textbox inset="0,0,0,0">
                  <w:txbxContent>
                    <w:p w14:paraId="5C0D53BC" w14:textId="77777777" w:rsidR="00701969" w:rsidRDefault="00701969" w:rsidP="00701969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Versuch: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1969" w:rsidSect="00330B76">
      <w:headerReference w:type="default" r:id="rId13"/>
      <w:pgSz w:w="11906" w:h="16838" w:code="9"/>
      <w:pgMar w:top="789" w:right="85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F48ED" w14:textId="77777777" w:rsidR="004856D8" w:rsidRDefault="004856D8" w:rsidP="00330B76">
      <w:r>
        <w:separator/>
      </w:r>
    </w:p>
  </w:endnote>
  <w:endnote w:type="continuationSeparator" w:id="0">
    <w:p w14:paraId="2F90D02D" w14:textId="77777777" w:rsidR="004856D8" w:rsidRDefault="004856D8" w:rsidP="0033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D3957" w14:textId="77777777" w:rsidR="004856D8" w:rsidRDefault="004856D8" w:rsidP="00330B76">
      <w:r>
        <w:separator/>
      </w:r>
    </w:p>
  </w:footnote>
  <w:footnote w:type="continuationSeparator" w:id="0">
    <w:p w14:paraId="59F36EC0" w14:textId="77777777" w:rsidR="004856D8" w:rsidRDefault="004856D8" w:rsidP="00330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0"/>
      <w:gridCol w:w="5454"/>
      <w:gridCol w:w="1840"/>
    </w:tblGrid>
    <w:tr w:rsidR="00B33819" w14:paraId="462804EB" w14:textId="77777777" w:rsidTr="0080034B">
      <w:trPr>
        <w:cantSplit/>
        <w:trHeight w:hRule="exact" w:val="454"/>
        <w:tblHeader/>
      </w:trPr>
      <w:tc>
        <w:tcPr>
          <w:tcW w:w="2055" w:type="dxa"/>
          <w:vMerge w:val="restart"/>
        </w:tcPr>
        <w:p w14:paraId="485E106E" w14:textId="77777777" w:rsidR="0080034B" w:rsidRDefault="0080034B" w:rsidP="0080034B">
          <w:pPr>
            <w:rPr>
              <w:sz w:val="14"/>
            </w:rPr>
          </w:pPr>
          <w:r>
            <w:rPr>
              <w:noProof/>
            </w:rPr>
            <w:drawing>
              <wp:anchor distT="0" distB="0" distL="107950" distR="36195" simplePos="0" relativeHeight="251658240" behindDoc="0" locked="0" layoutInCell="1" allowOverlap="1" wp14:anchorId="237D2A61" wp14:editId="13CF804A">
                <wp:simplePos x="0" y="0"/>
                <wp:positionH relativeFrom="column">
                  <wp:posOffset>635</wp:posOffset>
                </wp:positionH>
                <wp:positionV relativeFrom="page">
                  <wp:posOffset>104775</wp:posOffset>
                </wp:positionV>
                <wp:extent cx="381600" cy="356400"/>
                <wp:effectExtent l="0" t="0" r="0" b="5715"/>
                <wp:wrapSquare wrapText="right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600" cy="35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BA92E6A" w14:textId="77777777" w:rsidR="0080034B" w:rsidRDefault="0080034B" w:rsidP="0080034B">
          <w:pPr>
            <w:rPr>
              <w:sz w:val="14"/>
            </w:rPr>
          </w:pPr>
          <w:r>
            <w:rPr>
              <w:sz w:val="14"/>
            </w:rPr>
            <w:t>Friedrich-Ebert-Schule</w:t>
          </w:r>
        </w:p>
        <w:p w14:paraId="04668C47" w14:textId="77777777" w:rsidR="00B33819" w:rsidRPr="00330B76" w:rsidRDefault="00B33819" w:rsidP="0080034B">
          <w:pPr>
            <w:rPr>
              <w:sz w:val="14"/>
            </w:rPr>
          </w:pPr>
          <w:r w:rsidRPr="00330B76">
            <w:rPr>
              <w:sz w:val="14"/>
            </w:rPr>
            <w:t>Esslingen</w:t>
          </w:r>
          <w:r w:rsidR="0080034B">
            <w:rPr>
              <w:sz w:val="14"/>
            </w:rPr>
            <w:br/>
            <w:t>FES</w:t>
          </w:r>
        </w:p>
      </w:tc>
      <w:tc>
        <w:tcPr>
          <w:tcW w:w="5640" w:type="dxa"/>
          <w:vAlign w:val="center"/>
        </w:tcPr>
        <w:p w14:paraId="6D202541" w14:textId="77777777" w:rsidR="00B33819" w:rsidRPr="00330B76" w:rsidRDefault="00701969" w:rsidP="00330B76">
          <w:pPr>
            <w:jc w:val="center"/>
            <w:rPr>
              <w:b/>
              <w:bCs/>
              <w:sz w:val="24"/>
            </w:rPr>
          </w:pPr>
          <w:r>
            <w:rPr>
              <w:b/>
              <w:sz w:val="24"/>
            </w:rPr>
            <w:t>Grundlagen Elektrotechnik</w:t>
          </w:r>
        </w:p>
      </w:tc>
      <w:tc>
        <w:tcPr>
          <w:tcW w:w="1729" w:type="dxa"/>
        </w:tcPr>
        <w:p w14:paraId="054227ED" w14:textId="77777777" w:rsidR="00580854" w:rsidRDefault="00B33819" w:rsidP="00330B76">
          <w:pPr>
            <w:rPr>
              <w:sz w:val="12"/>
              <w:szCs w:val="12"/>
            </w:rPr>
          </w:pPr>
          <w:r w:rsidRPr="00330B76">
            <w:rPr>
              <w:sz w:val="12"/>
              <w:szCs w:val="12"/>
            </w:rPr>
            <w:t>Name:</w:t>
          </w:r>
          <w:r w:rsidR="00580854" w:rsidRPr="00330B76">
            <w:rPr>
              <w:sz w:val="12"/>
              <w:szCs w:val="12"/>
            </w:rPr>
            <w:t xml:space="preserve"> </w:t>
          </w:r>
          <w:r w:rsidR="002A093F" w:rsidRPr="00330B76">
            <w:rPr>
              <w:sz w:val="12"/>
              <w:szCs w:val="12"/>
            </w:rPr>
            <w:t>Rahm</w:t>
          </w:r>
        </w:p>
        <w:p w14:paraId="56026592" w14:textId="13B1C208" w:rsidR="00B33819" w:rsidRDefault="00580854" w:rsidP="008B5356">
          <w:pPr>
            <w:rPr>
              <w:sz w:val="12"/>
              <w:szCs w:val="12"/>
            </w:rPr>
          </w:pPr>
          <w:r w:rsidRPr="00330B76">
            <w:rPr>
              <w:sz w:val="12"/>
              <w:szCs w:val="12"/>
            </w:rPr>
            <w:t>Datum:</w:t>
          </w:r>
          <w:r w:rsidR="009300C6" w:rsidRPr="00330B76">
            <w:rPr>
              <w:sz w:val="12"/>
              <w:szCs w:val="12"/>
            </w:rPr>
            <w:t xml:space="preserve"> </w:t>
          </w:r>
          <w:r w:rsidR="00EE15BC">
            <w:rPr>
              <w:sz w:val="12"/>
              <w:szCs w:val="12"/>
            </w:rPr>
            <w:fldChar w:fldCharType="begin"/>
          </w:r>
          <w:r w:rsidR="00EE15BC">
            <w:rPr>
              <w:sz w:val="12"/>
              <w:szCs w:val="12"/>
            </w:rPr>
            <w:instrText xml:space="preserve"> CREATEDATE  \@ "dd.MM.yyyy"  \* MERGEFORMAT </w:instrText>
          </w:r>
          <w:r w:rsidR="00EE15BC">
            <w:rPr>
              <w:sz w:val="12"/>
              <w:szCs w:val="12"/>
            </w:rPr>
            <w:fldChar w:fldCharType="separate"/>
          </w:r>
          <w:r w:rsidR="00367939">
            <w:rPr>
              <w:noProof/>
              <w:sz w:val="12"/>
              <w:szCs w:val="12"/>
            </w:rPr>
            <w:t>24.09.2025</w:t>
          </w:r>
          <w:r w:rsidR="00EE15BC">
            <w:rPr>
              <w:sz w:val="12"/>
              <w:szCs w:val="12"/>
            </w:rPr>
            <w:fldChar w:fldCharType="end"/>
          </w:r>
        </w:p>
        <w:p w14:paraId="34FF6DE7" w14:textId="6F178CC8" w:rsidR="00EE15BC" w:rsidRPr="00EE15BC" w:rsidRDefault="00EE15BC" w:rsidP="00985AF5">
          <w:pPr>
            <w:rPr>
              <w:sz w:val="8"/>
              <w:szCs w:val="8"/>
            </w:rPr>
          </w:pPr>
          <w:r>
            <w:rPr>
              <w:sz w:val="8"/>
              <w:szCs w:val="8"/>
            </w:rPr>
            <w:fldChar w:fldCharType="begin"/>
          </w:r>
          <w:r>
            <w:rPr>
              <w:sz w:val="8"/>
              <w:szCs w:val="8"/>
            </w:rPr>
            <w:instrText xml:space="preserve"> FILENAME   \* MERGEFORMAT </w:instrText>
          </w:r>
          <w:r>
            <w:rPr>
              <w:sz w:val="8"/>
              <w:szCs w:val="8"/>
            </w:rPr>
            <w:fldChar w:fldCharType="separate"/>
          </w:r>
          <w:r w:rsidR="00367939">
            <w:rPr>
              <w:noProof/>
              <w:sz w:val="8"/>
              <w:szCs w:val="8"/>
            </w:rPr>
            <w:t>1_8_1_Tempabhaengigkeit_von_Metallen_LF1.docx</w:t>
          </w:r>
          <w:r>
            <w:rPr>
              <w:sz w:val="8"/>
              <w:szCs w:val="8"/>
            </w:rPr>
            <w:fldChar w:fldCharType="end"/>
          </w:r>
        </w:p>
      </w:tc>
    </w:tr>
    <w:tr w:rsidR="00B33819" w14:paraId="17C31EC8" w14:textId="77777777" w:rsidTr="00330B76">
      <w:trPr>
        <w:cantSplit/>
        <w:trHeight w:hRule="exact" w:val="454"/>
        <w:tblHeader/>
      </w:trPr>
      <w:tc>
        <w:tcPr>
          <w:tcW w:w="2055" w:type="dxa"/>
          <w:vMerge/>
          <w:vAlign w:val="center"/>
        </w:tcPr>
        <w:p w14:paraId="08518896" w14:textId="77777777" w:rsidR="00B33819" w:rsidRDefault="00B33819" w:rsidP="00330B76"/>
      </w:tc>
      <w:tc>
        <w:tcPr>
          <w:tcW w:w="5640" w:type="dxa"/>
          <w:vAlign w:val="center"/>
        </w:tcPr>
        <w:p w14:paraId="3AF19478" w14:textId="77777777" w:rsidR="00B33819" w:rsidRPr="00272357" w:rsidRDefault="00701969" w:rsidP="00330B76">
          <w:pPr>
            <w:jc w:val="center"/>
          </w:pPr>
          <w:r>
            <w:t>Temperaturabhängigkeit von Metallwiderständen</w:t>
          </w:r>
        </w:p>
      </w:tc>
      <w:tc>
        <w:tcPr>
          <w:tcW w:w="1729" w:type="dxa"/>
          <w:vAlign w:val="center"/>
        </w:tcPr>
        <w:p w14:paraId="60D99F5A" w14:textId="0D3B79FA" w:rsidR="00B33819" w:rsidRPr="00330B76" w:rsidRDefault="00794FFC" w:rsidP="00330B76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1.8.1.</w:t>
          </w:r>
          <w:r w:rsidRPr="00794FFC">
            <w:rPr>
              <w:sz w:val="20"/>
              <w:szCs w:val="20"/>
            </w:rPr>
            <w:fldChar w:fldCharType="begin"/>
          </w:r>
          <w:r w:rsidRPr="00794FFC">
            <w:rPr>
              <w:sz w:val="20"/>
              <w:szCs w:val="20"/>
            </w:rPr>
            <w:instrText>PAGE   \* MERGEFORMAT</w:instrText>
          </w:r>
          <w:r w:rsidRPr="00794FFC">
            <w:rPr>
              <w:sz w:val="20"/>
              <w:szCs w:val="20"/>
            </w:rPr>
            <w:fldChar w:fldCharType="separate"/>
          </w:r>
          <w:r w:rsidRPr="00794FFC">
            <w:rPr>
              <w:sz w:val="20"/>
              <w:szCs w:val="20"/>
            </w:rPr>
            <w:t>1</w:t>
          </w:r>
          <w:r w:rsidRPr="00794FFC">
            <w:rPr>
              <w:sz w:val="20"/>
              <w:szCs w:val="20"/>
            </w:rPr>
            <w:fldChar w:fldCharType="end"/>
          </w:r>
        </w:p>
      </w:tc>
    </w:tr>
  </w:tbl>
  <w:p w14:paraId="3380A564" w14:textId="77777777" w:rsidR="004D6DD8" w:rsidRPr="00330B76" w:rsidRDefault="004D6DD8" w:rsidP="00330B76">
    <w:pPr>
      <w:pStyle w:val="Kopfzeil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76C"/>
    <w:multiLevelType w:val="hybridMultilevel"/>
    <w:tmpl w:val="ECB4412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E3DC2"/>
    <w:multiLevelType w:val="hybridMultilevel"/>
    <w:tmpl w:val="1798905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6329F"/>
    <w:multiLevelType w:val="hybridMultilevel"/>
    <w:tmpl w:val="82D819BE"/>
    <w:lvl w:ilvl="0" w:tplc="0407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2E181D15"/>
    <w:multiLevelType w:val="multilevel"/>
    <w:tmpl w:val="D4B81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6813719"/>
    <w:multiLevelType w:val="hybridMultilevel"/>
    <w:tmpl w:val="77183C9C"/>
    <w:lvl w:ilvl="0" w:tplc="579AFF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7F56072"/>
    <w:multiLevelType w:val="hybridMultilevel"/>
    <w:tmpl w:val="ABC2D00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A4DC0"/>
    <w:multiLevelType w:val="hybridMultilevel"/>
    <w:tmpl w:val="F2D69FE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FA1A16"/>
    <w:multiLevelType w:val="hybridMultilevel"/>
    <w:tmpl w:val="85CC4D38"/>
    <w:lvl w:ilvl="0" w:tplc="579AF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F06760"/>
    <w:multiLevelType w:val="hybridMultilevel"/>
    <w:tmpl w:val="572800CE"/>
    <w:lvl w:ilvl="0" w:tplc="957E8A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6174A"/>
    <w:multiLevelType w:val="hybridMultilevel"/>
    <w:tmpl w:val="60AE5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C4854"/>
    <w:multiLevelType w:val="hybridMultilevel"/>
    <w:tmpl w:val="B8B6B9BC"/>
    <w:lvl w:ilvl="0" w:tplc="579AF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0F14B4"/>
    <w:multiLevelType w:val="hybridMultilevel"/>
    <w:tmpl w:val="F6F0154A"/>
    <w:lvl w:ilvl="0" w:tplc="04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079158B"/>
    <w:multiLevelType w:val="hybridMultilevel"/>
    <w:tmpl w:val="2E7247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D79DC"/>
    <w:multiLevelType w:val="hybridMultilevel"/>
    <w:tmpl w:val="797611E4"/>
    <w:lvl w:ilvl="0" w:tplc="957E8A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70C78"/>
    <w:multiLevelType w:val="multilevel"/>
    <w:tmpl w:val="5B80DB7E"/>
    <w:lvl w:ilvl="0">
      <w:start w:val="1"/>
      <w:numFmt w:val="decimal"/>
      <w:lvlText w:val="%1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 w16cid:durableId="354497670">
    <w:abstractNumId w:val="6"/>
  </w:num>
  <w:num w:numId="2" w16cid:durableId="1685282644">
    <w:abstractNumId w:val="11"/>
  </w:num>
  <w:num w:numId="3" w16cid:durableId="1149244424">
    <w:abstractNumId w:val="2"/>
  </w:num>
  <w:num w:numId="4" w16cid:durableId="432865810">
    <w:abstractNumId w:val="0"/>
  </w:num>
  <w:num w:numId="5" w16cid:durableId="1595627382">
    <w:abstractNumId w:val="4"/>
  </w:num>
  <w:num w:numId="6" w16cid:durableId="1989748679">
    <w:abstractNumId w:val="13"/>
  </w:num>
  <w:num w:numId="7" w16cid:durableId="1854100632">
    <w:abstractNumId w:val="3"/>
  </w:num>
  <w:num w:numId="8" w16cid:durableId="46540579">
    <w:abstractNumId w:val="8"/>
  </w:num>
  <w:num w:numId="9" w16cid:durableId="1986815346">
    <w:abstractNumId w:val="14"/>
  </w:num>
  <w:num w:numId="10" w16cid:durableId="545802130">
    <w:abstractNumId w:val="7"/>
  </w:num>
  <w:num w:numId="11" w16cid:durableId="1441220259">
    <w:abstractNumId w:val="10"/>
  </w:num>
  <w:num w:numId="12" w16cid:durableId="1816871990">
    <w:abstractNumId w:val="1"/>
  </w:num>
  <w:num w:numId="13" w16cid:durableId="1269389514">
    <w:abstractNumId w:val="5"/>
  </w:num>
  <w:num w:numId="14" w16cid:durableId="479199764">
    <w:abstractNumId w:val="12"/>
  </w:num>
  <w:num w:numId="15" w16cid:durableId="16319373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69"/>
    <w:rsid w:val="00051313"/>
    <w:rsid w:val="000670ED"/>
    <w:rsid w:val="000D4BAC"/>
    <w:rsid w:val="000E1DA9"/>
    <w:rsid w:val="0014379E"/>
    <w:rsid w:val="00146C0A"/>
    <w:rsid w:val="001D4049"/>
    <w:rsid w:val="001E12F6"/>
    <w:rsid w:val="00201329"/>
    <w:rsid w:val="00232D7E"/>
    <w:rsid w:val="0024484A"/>
    <w:rsid w:val="00272357"/>
    <w:rsid w:val="0028276C"/>
    <w:rsid w:val="002A093F"/>
    <w:rsid w:val="002B41D9"/>
    <w:rsid w:val="002E03EF"/>
    <w:rsid w:val="002F3991"/>
    <w:rsid w:val="00311F88"/>
    <w:rsid w:val="0031443A"/>
    <w:rsid w:val="00330B76"/>
    <w:rsid w:val="00350201"/>
    <w:rsid w:val="00367939"/>
    <w:rsid w:val="00375676"/>
    <w:rsid w:val="00385C43"/>
    <w:rsid w:val="003B0ECD"/>
    <w:rsid w:val="003E0AB3"/>
    <w:rsid w:val="003E62F5"/>
    <w:rsid w:val="00431EDF"/>
    <w:rsid w:val="00437A46"/>
    <w:rsid w:val="00461950"/>
    <w:rsid w:val="004856D8"/>
    <w:rsid w:val="004B706C"/>
    <w:rsid w:val="004C3A00"/>
    <w:rsid w:val="004D0EA7"/>
    <w:rsid w:val="004D142B"/>
    <w:rsid w:val="004D6DD8"/>
    <w:rsid w:val="00580854"/>
    <w:rsid w:val="005D21AC"/>
    <w:rsid w:val="00701969"/>
    <w:rsid w:val="0070250D"/>
    <w:rsid w:val="007027C4"/>
    <w:rsid w:val="00757A39"/>
    <w:rsid w:val="00782383"/>
    <w:rsid w:val="00794FFC"/>
    <w:rsid w:val="007A0D5B"/>
    <w:rsid w:val="007A60C1"/>
    <w:rsid w:val="007F16A6"/>
    <w:rsid w:val="0080034B"/>
    <w:rsid w:val="00894011"/>
    <w:rsid w:val="008A5032"/>
    <w:rsid w:val="008B5356"/>
    <w:rsid w:val="009300C6"/>
    <w:rsid w:val="009550DF"/>
    <w:rsid w:val="00985AF5"/>
    <w:rsid w:val="009B127B"/>
    <w:rsid w:val="009E0F30"/>
    <w:rsid w:val="00A10508"/>
    <w:rsid w:val="00A34588"/>
    <w:rsid w:val="00AA5A24"/>
    <w:rsid w:val="00AA6DA1"/>
    <w:rsid w:val="00AB569E"/>
    <w:rsid w:val="00AD2A32"/>
    <w:rsid w:val="00B02308"/>
    <w:rsid w:val="00B33819"/>
    <w:rsid w:val="00C175CF"/>
    <w:rsid w:val="00C563B4"/>
    <w:rsid w:val="00C66145"/>
    <w:rsid w:val="00CB4B8F"/>
    <w:rsid w:val="00D125F7"/>
    <w:rsid w:val="00D37BFB"/>
    <w:rsid w:val="00E135CC"/>
    <w:rsid w:val="00E553F3"/>
    <w:rsid w:val="00E824C5"/>
    <w:rsid w:val="00ED602F"/>
    <w:rsid w:val="00EE15BC"/>
    <w:rsid w:val="00F12057"/>
    <w:rsid w:val="00F40653"/>
    <w:rsid w:val="00F63AA9"/>
    <w:rsid w:val="00F82C74"/>
    <w:rsid w:val="00FC7CE2"/>
    <w:rsid w:val="00FF6FB0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417D2E9"/>
  <w15:docId w15:val="{DABBB724-2A63-4D87-9BD6-25FC9E2D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484A"/>
    <w:rPr>
      <w:rFonts w:ascii="Calibri" w:hAnsi="Calibri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cs="Arial"/>
      <w:b/>
      <w:bCs/>
      <w:lang w:val="fr-FR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/>
      <w:bCs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sz w:val="28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  <w:sz w:val="16"/>
      <w:lang w:val="en-GB"/>
    </w:rPr>
  </w:style>
  <w:style w:type="paragraph" w:styleId="berschrift6">
    <w:name w:val="heading 6"/>
    <w:basedOn w:val="Standard"/>
    <w:next w:val="Standard"/>
    <w:qFormat/>
    <w:pPr>
      <w:keepNext/>
      <w:jc w:val="right"/>
      <w:outlineLvl w:val="5"/>
    </w:pPr>
    <w:rPr>
      <w:b/>
      <w:bCs/>
      <w:sz w:val="16"/>
    </w:rPr>
  </w:style>
  <w:style w:type="paragraph" w:styleId="berschrift7">
    <w:name w:val="heading 7"/>
    <w:basedOn w:val="Standard"/>
    <w:next w:val="Standard"/>
    <w:qFormat/>
    <w:pPr>
      <w:keepNext/>
      <w:outlineLvl w:val="6"/>
    </w:pPr>
    <w:rPr>
      <w:sz w:val="20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qFormat/>
    <w:rPr>
      <w:i/>
      <w:iCs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pPr>
      <w:jc w:val="center"/>
    </w:pPr>
    <w:rPr>
      <w:rFonts w:cs="Arial"/>
      <w:sz w:val="28"/>
    </w:rPr>
  </w:style>
  <w:style w:type="paragraph" w:styleId="Titel">
    <w:name w:val="Title"/>
    <w:basedOn w:val="Standard"/>
    <w:qFormat/>
    <w:pPr>
      <w:jc w:val="center"/>
    </w:pPr>
    <w:rPr>
      <w:sz w:val="28"/>
    </w:r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ind w:left="284" w:hanging="284"/>
    </w:pPr>
    <w:rPr>
      <w:sz w:val="20"/>
    </w:rPr>
  </w:style>
  <w:style w:type="paragraph" w:styleId="Textkrper2">
    <w:name w:val="Body Text 2"/>
    <w:basedOn w:val="Standard"/>
    <w:pPr>
      <w:jc w:val="center"/>
    </w:pPr>
    <w:rPr>
      <w:bCs/>
      <w:sz w:val="16"/>
      <w:szCs w:val="20"/>
      <w:lang w:val="en-GB"/>
    </w:rPr>
  </w:style>
  <w:style w:type="paragraph" w:styleId="Textkrper3">
    <w:name w:val="Body Text 3"/>
    <w:basedOn w:val="Standard"/>
    <w:rPr>
      <w:sz w:val="16"/>
    </w:rPr>
  </w:style>
  <w:style w:type="paragraph" w:styleId="Sprechblasentext">
    <w:name w:val="Balloon Text"/>
    <w:basedOn w:val="Standard"/>
    <w:semiHidden/>
    <w:rsid w:val="00E135C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30B76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8B5356"/>
    <w:rPr>
      <w:rFonts w:asciiTheme="minorHAnsi" w:hAnsiTheme="minorHAnsi" w:cstheme="minorHAnsi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Excel_Chart.xls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f\SkyDrive\Vorlage_FES_Arbeitsblatt_neu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8231053394651746E-2"/>
          <c:y val="8.0321285140562249E-2"/>
          <c:w val="0.84903906251248829"/>
          <c:h val="0.79348378187795454"/>
        </c:manualLayout>
      </c:layout>
      <c:scatterChart>
        <c:scatterStyle val="smoothMarker"/>
        <c:varyColors val="0"/>
        <c:ser>
          <c:idx val="0"/>
          <c:order val="0"/>
          <c:spPr>
            <a:ln w="26562">
              <a:solidFill>
                <a:srgbClr val="00008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'H:\Rolf\Schule\Elektrotechnik\Grundstufe\Nichtlineare Widerstände\[Temperaturabhängige Widerstände.xls]Tabelle1'!$G$6:$G$14</c:f>
              <c:numCache>
                <c:formatCode>General</c:formatCode>
                <c:ptCount val="9"/>
              </c:numCache>
            </c:numRef>
          </c:xVal>
          <c:yVal>
            <c:numRef>
              <c:f>'H:\Rolf\Schule\Elektrotechnik\Grundstufe\Nichtlineare Widerstände\[Temperaturabhängige Widerstände.xls]Tabelle1'!$H$6:$H$14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54-4E28-B69A-39E70295DB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995456"/>
        <c:axId val="125022208"/>
      </c:scatterChart>
      <c:valAx>
        <c:axId val="124995456"/>
        <c:scaling>
          <c:orientation val="minMax"/>
          <c:max val="70"/>
          <c:min val="0"/>
        </c:scaling>
        <c:delete val="0"/>
        <c:axPos val="b"/>
        <c:majorGridlines>
          <c:spPr>
            <a:ln w="3320">
              <a:solidFill>
                <a:srgbClr val="000000"/>
              </a:solidFill>
              <a:prstDash val="solid"/>
            </a:ln>
          </c:spPr>
        </c:majorGridlines>
        <c:minorGridlines>
          <c:spPr>
            <a:ln w="3320">
              <a:solidFill>
                <a:srgbClr val="000000"/>
              </a:solidFill>
              <a:prstDash val="solid"/>
            </a:ln>
          </c:spPr>
        </c:minorGridlines>
        <c:numFmt formatCode="General" sourceLinked="1"/>
        <c:majorTickMark val="out"/>
        <c:minorTickMark val="none"/>
        <c:tickLblPos val="nextTo"/>
        <c:spPr>
          <a:ln w="332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chemeClr val="tx1"/>
                </a:solidFill>
                <a:latin typeface="Arial"/>
                <a:ea typeface="Arial"/>
                <a:cs typeface="Arial"/>
              </a:defRPr>
            </a:pPr>
            <a:endParaRPr lang="de-DE"/>
          </a:p>
        </c:txPr>
        <c:crossAx val="125022208"/>
        <c:crosses val="autoZero"/>
        <c:crossBetween val="midCat"/>
        <c:majorUnit val="10"/>
        <c:minorUnit val="2"/>
      </c:valAx>
      <c:valAx>
        <c:axId val="125022208"/>
        <c:scaling>
          <c:orientation val="minMax"/>
          <c:max val="130"/>
          <c:min val="0"/>
        </c:scaling>
        <c:delete val="0"/>
        <c:axPos val="l"/>
        <c:majorGridlines>
          <c:spPr>
            <a:ln w="3320">
              <a:solidFill>
                <a:srgbClr val="000000"/>
              </a:solidFill>
              <a:prstDash val="solid"/>
            </a:ln>
          </c:spPr>
        </c:majorGridlines>
        <c:minorGridlines>
          <c:spPr>
            <a:ln w="3320">
              <a:solidFill>
                <a:srgbClr val="000000"/>
              </a:solidFill>
              <a:prstDash val="solid"/>
            </a:ln>
          </c:spPr>
        </c:minorGridlines>
        <c:numFmt formatCode="General" sourceLinked="1"/>
        <c:majorTickMark val="out"/>
        <c:minorTickMark val="none"/>
        <c:tickLblPos val="nextTo"/>
        <c:spPr>
          <a:ln w="332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chemeClr val="tx1"/>
                </a:solidFill>
                <a:latin typeface="Arial"/>
                <a:ea typeface="Arial"/>
                <a:cs typeface="Arial"/>
              </a:defRPr>
            </a:pPr>
            <a:endParaRPr lang="de-DE"/>
          </a:p>
        </c:txPr>
        <c:crossAx val="124995456"/>
        <c:crosses val="autoZero"/>
        <c:crossBetween val="midCat"/>
        <c:majorUnit val="20"/>
        <c:minorUnit val="5"/>
      </c:valAx>
      <c:spPr>
        <a:noFill/>
        <a:ln w="13281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320">
      <a:noFill/>
      <a:prstDash val="solid"/>
    </a:ln>
  </c:spPr>
  <c:txPr>
    <a:bodyPr/>
    <a:lstStyle/>
    <a:p>
      <a:pPr>
        <a:defRPr sz="57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EAF83-388F-478A-AC72-48FD0303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Vorlage_FES_Arbeitsblatt_neu.dotx</Template>
  <TotalTime>0</TotalTime>
  <Pages>1</Pages>
  <Words>0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VFF FES</vt:lpstr>
    </vt:vector>
  </TitlesOfParts>
  <Company>Dipl.Ing.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VFF FES</dc:title>
  <dc:subject>Fortbildungskurs uC</dc:subject>
  <dc:creator>Rolf Rahm</dc:creator>
  <cp:keywords>Vorlage, Theorie</cp:keywords>
  <dc:description/>
  <cp:lastModifiedBy>Rolf Rahm</cp:lastModifiedBy>
  <cp:revision>5</cp:revision>
  <cp:lastPrinted>2025-09-24T19:55:00Z</cp:lastPrinted>
  <dcterms:created xsi:type="dcterms:W3CDTF">2025-09-24T19:22:00Z</dcterms:created>
  <dcterms:modified xsi:type="dcterms:W3CDTF">2025-09-24T19:56:00Z</dcterms:modified>
  <cp:category>FES</cp:category>
</cp:coreProperties>
</file>